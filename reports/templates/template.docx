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6"/>
        <w:tblW w:w="959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97"/>
        <w:gridCol w:w="8302"/>
      </w:tblGrid>
      <w:tr w:rsidR="009F32A3" w:rsidRPr="001D5CA3" w:rsidTr="00A95CB2">
        <w:trPr>
          <w:trHeight w:val="1289"/>
        </w:trPr>
        <w:tc>
          <w:tcPr>
            <w:tcW w:w="12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32A3" w:rsidRPr="001D5CA3" w:rsidRDefault="009F32A3" w:rsidP="00A95CB2">
            <w:pPr>
              <w:spacing w:before="0" w:line="0" w:lineRule="atLeast"/>
              <w:ind w:left="1820"/>
              <w:jc w:val="center"/>
              <w:rPr>
                <w:rFonts w:ascii="Times New Roman" w:hAnsi="Times New Roman"/>
                <w:sz w:val="20"/>
              </w:rPr>
            </w:pPr>
            <w:bookmarkStart w:id="0" w:name="_GoBack"/>
            <w:bookmarkEnd w:id="0"/>
            <w:r w:rsidRPr="001D5CA3">
              <w:rPr>
                <w:rFonts w:ascii="Times New Roman" w:hAnsi="Times New Roman"/>
                <w:noProof/>
                <w:sz w:val="28"/>
              </w:rPr>
              <w:drawing>
                <wp:anchor distT="0" distB="0" distL="114300" distR="114300" simplePos="0" relativeHeight="251659264" behindDoc="0" locked="0" layoutInCell="1" allowOverlap="1" wp14:anchorId="40AD9DEE" wp14:editId="5F909AC9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67945</wp:posOffset>
                  </wp:positionV>
                  <wp:extent cx="671830" cy="908050"/>
                  <wp:effectExtent l="0" t="0" r="0" b="6350"/>
                  <wp:wrapNone/>
                  <wp:docPr id="8" name="Рисунок 2" descr="https://studfiles.net/html/2706/219/html_4NnFGVyFmL.LWVf/img-KuTuV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https://studfiles.net/html/2706/219/html_4NnFGVyFmL.LWVf/img-KuTuV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830" cy="908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2A3" w:rsidRPr="001D5CA3" w:rsidRDefault="009F32A3" w:rsidP="00A95CB2">
            <w:pPr>
              <w:spacing w:before="0" w:line="0" w:lineRule="atLeast"/>
              <w:jc w:val="center"/>
              <w:rPr>
                <w:rFonts w:ascii="Times New Roman" w:hAnsi="Times New Roman"/>
                <w:sz w:val="18"/>
              </w:rPr>
            </w:pPr>
            <w:r w:rsidRPr="001D5CA3">
              <w:rPr>
                <w:rFonts w:ascii="Times New Roman" w:hAnsi="Times New Roman"/>
                <w:sz w:val="18"/>
              </w:rPr>
              <w:t>МИНОБРНАУКИ РОССИИ</w:t>
            </w:r>
          </w:p>
          <w:p w:rsidR="009F32A3" w:rsidRPr="001D5CA3" w:rsidRDefault="009F32A3" w:rsidP="00A95CB2">
            <w:pPr>
              <w:spacing w:before="0" w:line="20" w:lineRule="exact"/>
              <w:jc w:val="center"/>
              <w:rPr>
                <w:rFonts w:ascii="Times New Roman" w:hAnsi="Times New Roman"/>
                <w:sz w:val="20"/>
              </w:rPr>
            </w:pPr>
          </w:p>
          <w:p w:rsidR="009F32A3" w:rsidRPr="001D5CA3" w:rsidRDefault="009F32A3" w:rsidP="00A95CB2">
            <w:pPr>
              <w:spacing w:before="0" w:line="0" w:lineRule="atLeast"/>
              <w:jc w:val="center"/>
              <w:rPr>
                <w:rFonts w:ascii="Times New Roman" w:hAnsi="Times New Roman"/>
                <w:sz w:val="18"/>
              </w:rPr>
            </w:pPr>
            <w:r w:rsidRPr="001D5CA3">
              <w:rPr>
                <w:rFonts w:ascii="Times New Roman" w:hAnsi="Times New Roman"/>
                <w:sz w:val="18"/>
              </w:rPr>
              <w:t>федеральное государственное бюджетное образовательное учреждение</w:t>
            </w:r>
          </w:p>
          <w:p w:rsidR="009F32A3" w:rsidRPr="001D5CA3" w:rsidRDefault="009F32A3" w:rsidP="00A95CB2">
            <w:pPr>
              <w:spacing w:before="0" w:line="1" w:lineRule="exact"/>
              <w:jc w:val="center"/>
              <w:rPr>
                <w:rFonts w:ascii="Times New Roman" w:hAnsi="Times New Roman"/>
                <w:sz w:val="20"/>
              </w:rPr>
            </w:pPr>
          </w:p>
          <w:p w:rsidR="009F32A3" w:rsidRPr="001D5CA3" w:rsidRDefault="009F32A3" w:rsidP="00A95CB2">
            <w:pPr>
              <w:spacing w:before="0" w:line="0" w:lineRule="atLeast"/>
              <w:jc w:val="center"/>
              <w:rPr>
                <w:rFonts w:ascii="Times New Roman" w:hAnsi="Times New Roman"/>
                <w:sz w:val="18"/>
              </w:rPr>
            </w:pPr>
            <w:r w:rsidRPr="001D5CA3">
              <w:rPr>
                <w:rFonts w:ascii="Times New Roman" w:hAnsi="Times New Roman"/>
                <w:sz w:val="18"/>
              </w:rPr>
              <w:t>высшего образования</w:t>
            </w:r>
          </w:p>
          <w:p w:rsidR="009F32A3" w:rsidRPr="001D5CA3" w:rsidRDefault="009F32A3" w:rsidP="00A95CB2">
            <w:pPr>
              <w:spacing w:before="0" w:line="4" w:lineRule="exact"/>
              <w:jc w:val="center"/>
              <w:rPr>
                <w:rFonts w:ascii="Times New Roman" w:hAnsi="Times New Roman"/>
                <w:sz w:val="20"/>
              </w:rPr>
            </w:pPr>
          </w:p>
          <w:p w:rsidR="009F32A3" w:rsidRPr="001D5CA3" w:rsidRDefault="009F32A3" w:rsidP="00A95CB2">
            <w:pPr>
              <w:spacing w:before="0" w:line="0" w:lineRule="atLeast"/>
              <w:jc w:val="center"/>
              <w:rPr>
                <w:rFonts w:ascii="Times New Roman" w:hAnsi="Times New Roman"/>
                <w:b/>
                <w:sz w:val="18"/>
              </w:rPr>
            </w:pPr>
            <w:r w:rsidRPr="001D5CA3">
              <w:rPr>
                <w:rFonts w:ascii="Times New Roman" w:hAnsi="Times New Roman"/>
                <w:b/>
                <w:sz w:val="18"/>
              </w:rPr>
              <w:t>«Балтийский государственный технический университет «ВОЕНМЕХ» им. Д.Ф. Устинова»</w:t>
            </w:r>
          </w:p>
          <w:p w:rsidR="009F32A3" w:rsidRPr="001D5CA3" w:rsidRDefault="009F32A3" w:rsidP="00A95CB2">
            <w:pPr>
              <w:spacing w:before="0" w:line="0" w:lineRule="atLeast"/>
              <w:jc w:val="center"/>
              <w:rPr>
                <w:rFonts w:ascii="Times New Roman" w:hAnsi="Times New Roman"/>
                <w:b/>
                <w:sz w:val="18"/>
              </w:rPr>
            </w:pPr>
            <w:r w:rsidRPr="001D5CA3">
              <w:rPr>
                <w:rFonts w:ascii="Times New Roman" w:hAnsi="Times New Roman"/>
                <w:b/>
                <w:sz w:val="18"/>
              </w:rPr>
              <w:t>(БГТУ «ВОЕНМЕХ» им. Д.Ф. Устинова»)</w:t>
            </w:r>
          </w:p>
        </w:tc>
      </w:tr>
      <w:tr w:rsidR="009F32A3" w:rsidRPr="001D5CA3" w:rsidTr="00A95CB2">
        <w:trPr>
          <w:trHeight w:val="370"/>
        </w:trPr>
        <w:tc>
          <w:tcPr>
            <w:tcW w:w="12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32A3" w:rsidRPr="001D5CA3" w:rsidRDefault="009F32A3" w:rsidP="00A95CB2">
            <w:pPr>
              <w:spacing w:before="0" w:line="240" w:lineRule="auto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32A3" w:rsidRPr="001D5CA3" w:rsidRDefault="009F32A3" w:rsidP="00A95CB2">
            <w:pPr>
              <w:spacing w:before="0" w:line="0" w:lineRule="atLeast"/>
              <w:jc w:val="center"/>
              <w:rPr>
                <w:rFonts w:ascii="Times New Roman" w:hAnsi="Times New Roman"/>
              </w:rPr>
            </w:pPr>
            <w:r w:rsidRPr="001D5CA3">
              <w:rPr>
                <w:rFonts w:ascii="Times New Roman" w:hAnsi="Times New Roman"/>
              </w:rPr>
              <w:t>БГТУ.СМК-Ф-4.2-К5-01</w:t>
            </w:r>
          </w:p>
        </w:tc>
      </w:tr>
    </w:tbl>
    <w:p w:rsidR="009F32A3" w:rsidRPr="001D5CA3" w:rsidRDefault="009F32A3" w:rsidP="009F32A3">
      <w:pPr>
        <w:spacing w:before="0" w:after="200" w:line="276" w:lineRule="auto"/>
        <w:ind w:left="-142"/>
        <w:jc w:val="left"/>
        <w:rPr>
          <w:rFonts w:ascii="Times New Roman" w:eastAsia="Calibri" w:hAnsi="Times New Roman"/>
          <w:sz w:val="28"/>
          <w:szCs w:val="22"/>
          <w:lang w:eastAsia="en-US"/>
        </w:rPr>
      </w:pPr>
    </w:p>
    <w:p w:rsidR="009F32A3" w:rsidRPr="001D5CA3" w:rsidRDefault="009F32A3" w:rsidP="009F32A3">
      <w:pPr>
        <w:spacing w:before="0" w:line="0" w:lineRule="atLeast"/>
        <w:ind w:left="60"/>
        <w:jc w:val="left"/>
        <w:rPr>
          <w:rFonts w:ascii="Times New Roman" w:hAnsi="Times New Roman"/>
          <w:sz w:val="32"/>
        </w:rPr>
      </w:pPr>
      <w:r w:rsidRPr="001D5CA3">
        <w:rPr>
          <w:rFonts w:ascii="Times New Roman" w:hAnsi="Times New Roman"/>
        </w:rPr>
        <w:t xml:space="preserve">Факультет                  И             </w:t>
      </w:r>
      <w:r w:rsidRPr="001D5CA3">
        <w:rPr>
          <w:rFonts w:ascii="Times New Roman" w:eastAsia="Calibri" w:hAnsi="Times New Roman"/>
          <w:color w:val="000000"/>
          <w:szCs w:val="21"/>
          <w:lang w:eastAsia="en-US"/>
        </w:rPr>
        <w:t>Информационные и управляющие системы</w:t>
      </w:r>
    </w:p>
    <w:p w:rsidR="009F32A3" w:rsidRPr="001D5CA3" w:rsidRDefault="009F32A3" w:rsidP="009F32A3">
      <w:pPr>
        <w:spacing w:before="0" w:line="20" w:lineRule="exact"/>
        <w:jc w:val="left"/>
        <w:rPr>
          <w:rFonts w:ascii="Times New Roman" w:hAnsi="Times New Roman"/>
          <w:sz w:val="20"/>
        </w:rPr>
      </w:pPr>
      <w:r w:rsidRPr="001D5CA3">
        <w:rPr>
          <w:rFonts w:ascii="Times New Roman" w:eastAsia="Calibri" w:hAnsi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98EFD5E" wp14:editId="0D9ACBA7">
                <wp:simplePos x="0" y="0"/>
                <wp:positionH relativeFrom="column">
                  <wp:posOffset>1942465</wp:posOffset>
                </wp:positionH>
                <wp:positionV relativeFrom="paragraph">
                  <wp:posOffset>6985</wp:posOffset>
                </wp:positionV>
                <wp:extent cx="4077970" cy="19050"/>
                <wp:effectExtent l="0" t="0" r="36830" b="1905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7970" cy="1905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BF9BFB" id="Прямая соединительная линия 19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95pt,.55pt" to="474.0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" strokeweight=".16931mm"/>
            </w:pict>
          </mc:Fallback>
        </mc:AlternateContent>
      </w:r>
      <w:r w:rsidRPr="001D5CA3">
        <w:rPr>
          <w:rFonts w:ascii="Times New Roman" w:eastAsia="Calibri" w:hAnsi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6838A9B" wp14:editId="7F6913FA">
                <wp:simplePos x="0" y="0"/>
                <wp:positionH relativeFrom="column">
                  <wp:posOffset>1208405</wp:posOffset>
                </wp:positionH>
                <wp:positionV relativeFrom="paragraph">
                  <wp:posOffset>8890</wp:posOffset>
                </wp:positionV>
                <wp:extent cx="541020" cy="0"/>
                <wp:effectExtent l="0" t="0" r="30480" b="1905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7F5BD4" id="Прямая соединительная линия 2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15pt,.7pt" to="137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" strokeweight=".16931mm"/>
            </w:pict>
          </mc:Fallback>
        </mc:AlternateContent>
      </w:r>
    </w:p>
    <w:p w:rsidR="009F32A3" w:rsidRPr="001D5CA3" w:rsidRDefault="009F32A3" w:rsidP="009F32A3">
      <w:pPr>
        <w:tabs>
          <w:tab w:val="left" w:pos="3120"/>
        </w:tabs>
        <w:spacing w:before="0" w:line="0" w:lineRule="atLeast"/>
        <w:jc w:val="left"/>
        <w:rPr>
          <w:rFonts w:ascii="Times New Roman" w:hAnsi="Times New Roman"/>
          <w:sz w:val="16"/>
        </w:rPr>
      </w:pPr>
      <w:r w:rsidRPr="001D5CA3">
        <w:rPr>
          <w:rFonts w:ascii="Times New Roman" w:hAnsi="Times New Roman"/>
          <w:sz w:val="16"/>
        </w:rPr>
        <w:t xml:space="preserve">                                                шифр</w:t>
      </w:r>
      <w:r w:rsidRPr="001D5CA3">
        <w:rPr>
          <w:rFonts w:ascii="Times New Roman" w:hAnsi="Times New Roman"/>
          <w:sz w:val="20"/>
        </w:rPr>
        <w:tab/>
      </w:r>
      <w:r w:rsidRPr="001D5CA3">
        <w:rPr>
          <w:rFonts w:ascii="Times New Roman" w:hAnsi="Times New Roman"/>
          <w:sz w:val="16"/>
        </w:rPr>
        <w:t>наименование</w:t>
      </w:r>
    </w:p>
    <w:p w:rsidR="009F32A3" w:rsidRPr="001D5CA3" w:rsidRDefault="009F32A3" w:rsidP="009F32A3">
      <w:pPr>
        <w:spacing w:before="0" w:line="42" w:lineRule="exact"/>
        <w:jc w:val="left"/>
        <w:rPr>
          <w:rFonts w:ascii="Times New Roman" w:hAnsi="Times New Roman"/>
          <w:sz w:val="20"/>
        </w:rPr>
      </w:pPr>
    </w:p>
    <w:p w:rsidR="009F32A3" w:rsidRPr="001D5CA3" w:rsidRDefault="009F32A3" w:rsidP="009F32A3">
      <w:pPr>
        <w:spacing w:before="0" w:line="0" w:lineRule="atLeast"/>
        <w:ind w:left="60"/>
        <w:jc w:val="left"/>
        <w:rPr>
          <w:rFonts w:ascii="Times New Roman" w:hAnsi="Times New Roman"/>
        </w:rPr>
      </w:pPr>
      <w:r w:rsidRPr="001D5CA3">
        <w:rPr>
          <w:rFonts w:ascii="Times New Roman" w:hAnsi="Times New Roman"/>
        </w:rPr>
        <w:t xml:space="preserve">Кафедра                     И5           </w:t>
      </w:r>
      <w:r w:rsidRPr="001D5CA3">
        <w:rPr>
          <w:rFonts w:ascii="Times New Roman" w:eastAsia="Calibri" w:hAnsi="Times New Roman"/>
          <w:szCs w:val="24"/>
          <w:lang w:eastAsia="en-US"/>
        </w:rPr>
        <w:t>Информационные системы и программные технологии</w:t>
      </w:r>
    </w:p>
    <w:p w:rsidR="009F32A3" w:rsidRPr="001D5CA3" w:rsidRDefault="009F32A3" w:rsidP="009F32A3">
      <w:pPr>
        <w:spacing w:before="0" w:line="20" w:lineRule="exact"/>
        <w:jc w:val="left"/>
        <w:rPr>
          <w:rFonts w:ascii="Times New Roman" w:hAnsi="Times New Roman"/>
          <w:sz w:val="20"/>
        </w:rPr>
      </w:pPr>
      <w:r w:rsidRPr="001D5CA3">
        <w:rPr>
          <w:rFonts w:ascii="Times New Roman" w:eastAsia="Calibri" w:hAnsi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D305C72" wp14:editId="435780B8">
                <wp:simplePos x="0" y="0"/>
                <wp:positionH relativeFrom="column">
                  <wp:posOffset>1963103</wp:posOffset>
                </wp:positionH>
                <wp:positionV relativeFrom="paragraph">
                  <wp:posOffset>10478</wp:posOffset>
                </wp:positionV>
                <wp:extent cx="4070350" cy="12389"/>
                <wp:effectExtent l="0" t="0" r="25400" b="26035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0350" cy="12389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2FA42B" id="Прямая соединительная линия 1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6pt,.85pt" to="475.1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" strokeweight=".16931mm"/>
            </w:pict>
          </mc:Fallback>
        </mc:AlternateContent>
      </w:r>
      <w:r w:rsidRPr="001D5CA3">
        <w:rPr>
          <w:rFonts w:ascii="Times New Roman" w:eastAsia="Calibri" w:hAnsi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EF1DDB3" wp14:editId="6FD2E11C">
                <wp:simplePos x="0" y="0"/>
                <wp:positionH relativeFrom="column">
                  <wp:posOffset>1208405</wp:posOffset>
                </wp:positionH>
                <wp:positionV relativeFrom="paragraph">
                  <wp:posOffset>8890</wp:posOffset>
                </wp:positionV>
                <wp:extent cx="541020" cy="0"/>
                <wp:effectExtent l="0" t="0" r="30480" b="1905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620CF8" id="Прямая соединительная линия 1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15pt,.7pt" to="137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" strokeweight=".16931mm"/>
            </w:pict>
          </mc:Fallback>
        </mc:AlternateContent>
      </w:r>
    </w:p>
    <w:p w:rsidR="009F32A3" w:rsidRPr="001D5CA3" w:rsidRDefault="009F32A3" w:rsidP="009F32A3">
      <w:pPr>
        <w:tabs>
          <w:tab w:val="left" w:pos="3120"/>
        </w:tabs>
        <w:spacing w:before="0" w:line="0" w:lineRule="atLeast"/>
        <w:jc w:val="left"/>
        <w:rPr>
          <w:rFonts w:ascii="Times New Roman" w:hAnsi="Times New Roman"/>
          <w:sz w:val="16"/>
        </w:rPr>
      </w:pPr>
      <w:r w:rsidRPr="001D5CA3">
        <w:rPr>
          <w:rFonts w:ascii="Times New Roman" w:hAnsi="Times New Roman"/>
          <w:sz w:val="16"/>
        </w:rPr>
        <w:t xml:space="preserve">                                                шифр</w:t>
      </w:r>
      <w:r w:rsidRPr="001D5CA3">
        <w:rPr>
          <w:rFonts w:ascii="Times New Roman" w:hAnsi="Times New Roman"/>
          <w:sz w:val="20"/>
        </w:rPr>
        <w:tab/>
      </w:r>
      <w:r w:rsidRPr="001D5CA3">
        <w:rPr>
          <w:rFonts w:ascii="Times New Roman" w:hAnsi="Times New Roman"/>
          <w:sz w:val="16"/>
        </w:rPr>
        <w:t>наименование</w:t>
      </w:r>
    </w:p>
    <w:p w:rsidR="009F32A3" w:rsidRPr="001D5CA3" w:rsidRDefault="009F32A3" w:rsidP="009F32A3">
      <w:pPr>
        <w:spacing w:before="0" w:line="42" w:lineRule="exact"/>
        <w:jc w:val="left"/>
        <w:rPr>
          <w:rFonts w:ascii="Times New Roman" w:hAnsi="Times New Roman"/>
          <w:sz w:val="20"/>
        </w:rPr>
      </w:pPr>
    </w:p>
    <w:p w:rsidR="009F32A3" w:rsidRPr="001D5CA3" w:rsidRDefault="009F32A3" w:rsidP="009F32A3">
      <w:pPr>
        <w:spacing w:before="0" w:line="0" w:lineRule="atLeast"/>
        <w:ind w:left="60"/>
        <w:jc w:val="left"/>
        <w:rPr>
          <w:rFonts w:ascii="Times New Roman" w:hAnsi="Times New Roman"/>
        </w:rPr>
      </w:pPr>
      <w:r w:rsidRPr="001D5CA3">
        <w:rPr>
          <w:rFonts w:ascii="Times New Roman" w:hAnsi="Times New Roman"/>
        </w:rPr>
        <w:t>Дисциплина           Программирование на языке высокого уровня</w:t>
      </w:r>
    </w:p>
    <w:p w:rsidR="009F32A3" w:rsidRPr="001D5CA3" w:rsidRDefault="009F32A3" w:rsidP="009F32A3">
      <w:pPr>
        <w:spacing w:before="0" w:line="20" w:lineRule="exact"/>
        <w:jc w:val="left"/>
        <w:rPr>
          <w:rFonts w:ascii="Times New Roman" w:hAnsi="Times New Roman"/>
          <w:sz w:val="20"/>
        </w:rPr>
      </w:pPr>
      <w:r w:rsidRPr="001D5CA3">
        <w:rPr>
          <w:rFonts w:ascii="Times New Roman" w:eastAsia="Calibri" w:hAnsi="Times New Roman"/>
          <w:noProof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812DB26" wp14:editId="566DEA8A">
                <wp:simplePos x="0" y="0"/>
                <wp:positionH relativeFrom="column">
                  <wp:posOffset>1220153</wp:posOffset>
                </wp:positionH>
                <wp:positionV relativeFrom="paragraph">
                  <wp:posOffset>12383</wp:posOffset>
                </wp:positionV>
                <wp:extent cx="4791075" cy="0"/>
                <wp:effectExtent l="0" t="0" r="28575" b="1905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910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F0E9F1" id="Прямая соединительная линия 1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1pt,1pt" to="473.3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" strokeweight=".16931mm"/>
            </w:pict>
          </mc:Fallback>
        </mc:AlternateContent>
      </w:r>
    </w:p>
    <w:p w:rsidR="009F32A3" w:rsidRPr="001D5CA3" w:rsidRDefault="009F32A3" w:rsidP="009F32A3">
      <w:pPr>
        <w:spacing w:before="0" w:line="200" w:lineRule="exact"/>
        <w:jc w:val="left"/>
        <w:rPr>
          <w:rFonts w:ascii="Times New Roman" w:hAnsi="Times New Roman"/>
          <w:sz w:val="20"/>
        </w:rPr>
      </w:pPr>
    </w:p>
    <w:p w:rsidR="009F32A3" w:rsidRPr="001D5CA3" w:rsidRDefault="009F32A3" w:rsidP="009F32A3">
      <w:pPr>
        <w:spacing w:before="0" w:after="200" w:line="276" w:lineRule="auto"/>
        <w:ind w:left="-142"/>
        <w:jc w:val="left"/>
        <w:rPr>
          <w:rFonts w:ascii="Times New Roman" w:eastAsia="Calibri" w:hAnsi="Times New Roman"/>
          <w:sz w:val="28"/>
          <w:szCs w:val="22"/>
          <w:lang w:eastAsia="en-US"/>
        </w:rPr>
      </w:pPr>
    </w:p>
    <w:p w:rsidR="009F32A3" w:rsidRPr="001D5CA3" w:rsidRDefault="009F32A3" w:rsidP="009F32A3">
      <w:pPr>
        <w:spacing w:before="0" w:after="200" w:line="276" w:lineRule="auto"/>
        <w:ind w:left="-142"/>
        <w:jc w:val="left"/>
        <w:rPr>
          <w:rFonts w:ascii="Times New Roman" w:eastAsia="Calibri" w:hAnsi="Times New Roman"/>
          <w:sz w:val="28"/>
          <w:szCs w:val="22"/>
          <w:lang w:eastAsia="en-US"/>
        </w:rPr>
      </w:pPr>
    </w:p>
    <w:p w:rsidR="009F32A3" w:rsidRPr="00A8645D" w:rsidRDefault="009F32A3" w:rsidP="009F32A3">
      <w:pPr>
        <w:spacing w:before="0" w:after="40" w:line="276" w:lineRule="auto"/>
        <w:jc w:val="center"/>
        <w:rPr>
          <w:rFonts w:ascii="Times New Roman" w:eastAsia="Calibri" w:hAnsi="Times New Roman"/>
          <w:sz w:val="44"/>
          <w:szCs w:val="22"/>
          <w:lang w:val="en-US" w:eastAsia="en-US"/>
        </w:rPr>
      </w:pPr>
      <w:r>
        <w:rPr>
          <w:rFonts w:ascii="Times New Roman" w:eastAsia="Calibri" w:hAnsi="Times New Roman"/>
          <w:sz w:val="44"/>
          <w:szCs w:val="22"/>
          <w:lang w:eastAsia="en-US"/>
        </w:rPr>
        <w:t>ПРАКТИЧЕСКАЯ РАБОТА №</w:t>
      </w:r>
      <w:r w:rsidR="002A05F3">
        <w:rPr>
          <w:rFonts w:ascii="Times New Roman" w:eastAsia="Calibri" w:hAnsi="Times New Roman"/>
          <w:sz w:val="44"/>
          <w:szCs w:val="22"/>
          <w:lang w:val="en-US" w:eastAsia="en-US"/>
        </w:rPr>
        <w:t>%NUMBER%</w:t>
      </w:r>
    </w:p>
    <w:p w:rsidR="009F32A3" w:rsidRPr="001D5CA3" w:rsidRDefault="009F32A3" w:rsidP="009F32A3">
      <w:pPr>
        <w:spacing w:before="0" w:after="40" w:line="276" w:lineRule="auto"/>
        <w:jc w:val="center"/>
        <w:rPr>
          <w:rFonts w:ascii="Times New Roman" w:eastAsia="Calibri" w:hAnsi="Times New Roman"/>
          <w:sz w:val="36"/>
          <w:szCs w:val="22"/>
          <w:lang w:eastAsia="en-US"/>
        </w:rPr>
      </w:pPr>
      <w:r w:rsidRPr="001D5CA3">
        <w:rPr>
          <w:rFonts w:ascii="Times New Roman" w:eastAsia="Calibri" w:hAnsi="Times New Roman"/>
          <w:sz w:val="36"/>
          <w:szCs w:val="22"/>
          <w:lang w:eastAsia="en-US"/>
        </w:rPr>
        <w:t>на тему</w:t>
      </w:r>
    </w:p>
    <w:tbl>
      <w:tblPr>
        <w:tblStyle w:val="16"/>
        <w:tblW w:w="0" w:type="auto"/>
        <w:tblInd w:w="0" w:type="dxa"/>
        <w:tblLook w:val="04A0" w:firstRow="1" w:lastRow="0" w:firstColumn="1" w:lastColumn="0" w:noHBand="0" w:noVBand="1"/>
      </w:tblPr>
      <w:tblGrid>
        <w:gridCol w:w="9571"/>
      </w:tblGrid>
      <w:tr w:rsidR="009F32A3" w:rsidRPr="001D5CA3" w:rsidTr="00A95CB2">
        <w:tc>
          <w:tcPr>
            <w:tcW w:w="103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F32A3" w:rsidRPr="00A8645D" w:rsidRDefault="004778EE" w:rsidP="00A95CB2">
            <w:pPr>
              <w:spacing w:after="20" w:line="240" w:lineRule="auto"/>
              <w:jc w:val="center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 </w:t>
            </w:r>
          </w:p>
        </w:tc>
      </w:tr>
      <w:tr w:rsidR="009F32A3" w:rsidRPr="001D5CA3" w:rsidTr="00A95CB2">
        <w:tc>
          <w:tcPr>
            <w:tcW w:w="10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F32A3" w:rsidRPr="001D5CA3" w:rsidRDefault="004778EE" w:rsidP="004778EE">
            <w:pPr>
              <w:spacing w:after="20" w:line="240" w:lineRule="auto"/>
              <w:jc w:val="center"/>
              <w:rPr>
                <w:rFonts w:ascii="Times New Roman" w:hAnsi="Times New Roman"/>
                <w:sz w:val="32"/>
              </w:rPr>
            </w:pPr>
            <w:r w:rsidRPr="004778EE">
              <w:rPr>
                <w:rFonts w:ascii="Times New Roman" w:hAnsi="Times New Roman"/>
                <w:sz w:val="32"/>
              </w:rPr>
              <w:t>%</w:t>
            </w:r>
            <w:r>
              <w:rPr>
                <w:rFonts w:ascii="Times New Roman" w:hAnsi="Times New Roman"/>
                <w:sz w:val="32"/>
                <w:lang w:val="en-US"/>
              </w:rPr>
              <w:t>TITLE</w:t>
            </w:r>
            <w:r w:rsidRPr="004778EE">
              <w:rPr>
                <w:rFonts w:ascii="Times New Roman" w:hAnsi="Times New Roman"/>
                <w:sz w:val="32"/>
              </w:rPr>
              <w:t>%</w:t>
            </w:r>
          </w:p>
        </w:tc>
      </w:tr>
      <w:tr w:rsidR="009F32A3" w:rsidRPr="001D5CA3" w:rsidTr="00A95CB2">
        <w:tc>
          <w:tcPr>
            <w:tcW w:w="10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F32A3" w:rsidRPr="001D5CA3" w:rsidRDefault="004778EE" w:rsidP="00A95CB2">
            <w:pPr>
              <w:spacing w:after="20" w:line="240" w:lineRule="auto"/>
              <w:jc w:val="center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  <w:lang w:val="en-US"/>
              </w:rPr>
              <w:t xml:space="preserve"> </w:t>
            </w:r>
          </w:p>
        </w:tc>
      </w:tr>
    </w:tbl>
    <w:p w:rsidR="009F32A3" w:rsidRDefault="009F32A3" w:rsidP="009F32A3">
      <w:pPr>
        <w:spacing w:before="0" w:after="40" w:line="276" w:lineRule="auto"/>
        <w:jc w:val="center"/>
        <w:rPr>
          <w:rFonts w:ascii="Times New Roman" w:eastAsia="Calibri" w:hAnsi="Times New Roman"/>
          <w:sz w:val="40"/>
          <w:szCs w:val="22"/>
          <w:lang w:eastAsia="en-US"/>
        </w:rPr>
      </w:pPr>
    </w:p>
    <w:p w:rsidR="009F32A3" w:rsidRPr="001D5CA3" w:rsidRDefault="009F32A3" w:rsidP="009F32A3">
      <w:pPr>
        <w:spacing w:before="0" w:after="40" w:line="276" w:lineRule="auto"/>
        <w:jc w:val="center"/>
        <w:rPr>
          <w:rFonts w:ascii="Times New Roman" w:eastAsia="Calibri" w:hAnsi="Times New Roman"/>
          <w:sz w:val="40"/>
          <w:szCs w:val="22"/>
          <w:lang w:eastAsia="en-US"/>
        </w:rPr>
      </w:pPr>
    </w:p>
    <w:tbl>
      <w:tblPr>
        <w:tblStyle w:val="16"/>
        <w:tblpPr w:leftFromText="180" w:rightFromText="180" w:vertAnchor="text" w:horzAnchor="margin" w:tblpXSpec="right" w:tblpY="242"/>
        <w:tblW w:w="524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31"/>
        <w:gridCol w:w="567"/>
        <w:gridCol w:w="434"/>
        <w:gridCol w:w="1129"/>
        <w:gridCol w:w="236"/>
        <w:gridCol w:w="756"/>
        <w:gridCol w:w="1695"/>
      </w:tblGrid>
      <w:tr w:rsidR="009F32A3" w:rsidRPr="001D5CA3" w:rsidTr="00A95CB2">
        <w:tc>
          <w:tcPr>
            <w:tcW w:w="3553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9F32A3" w:rsidRPr="001D5CA3" w:rsidRDefault="009F32A3" w:rsidP="00A95CB2">
            <w:pPr>
              <w:spacing w:before="0" w:after="40" w:line="276" w:lineRule="auto"/>
              <w:jc w:val="left"/>
              <w:rPr>
                <w:rFonts w:ascii="Times New Roman" w:hAnsi="Times New Roman"/>
                <w:sz w:val="28"/>
              </w:rPr>
            </w:pPr>
            <w:r w:rsidRPr="001D5CA3">
              <w:rPr>
                <w:rFonts w:ascii="Times New Roman" w:hAnsi="Times New Roman"/>
                <w:sz w:val="28"/>
              </w:rPr>
              <w:t>Выполнил студент группы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F32A3" w:rsidRPr="001D5CA3" w:rsidRDefault="009F32A3" w:rsidP="00A95CB2">
            <w:pPr>
              <w:spacing w:before="40" w:after="40" w:line="240" w:lineRule="auto"/>
              <w:jc w:val="center"/>
              <w:rPr>
                <w:rFonts w:ascii="Times New Roman" w:hAnsi="Times New Roman"/>
                <w:i/>
                <w:sz w:val="28"/>
              </w:rPr>
            </w:pPr>
            <w:r w:rsidRPr="001D5CA3">
              <w:rPr>
                <w:rFonts w:ascii="Times New Roman" w:hAnsi="Times New Roman"/>
                <w:i/>
                <w:sz w:val="28"/>
              </w:rPr>
              <w:t>И-582</w:t>
            </w:r>
          </w:p>
        </w:tc>
      </w:tr>
      <w:tr w:rsidR="009F32A3" w:rsidRPr="001D5CA3" w:rsidTr="00A95CB2">
        <w:tc>
          <w:tcPr>
            <w:tcW w:w="524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F32A3" w:rsidRPr="001D5CA3" w:rsidRDefault="009F32A3" w:rsidP="00A95CB2">
            <w:pPr>
              <w:spacing w:before="40" w:line="276" w:lineRule="auto"/>
              <w:jc w:val="center"/>
              <w:rPr>
                <w:rFonts w:ascii="Times New Roman" w:hAnsi="Times New Roman"/>
                <w:i/>
                <w:sz w:val="28"/>
              </w:rPr>
            </w:pPr>
            <w:r w:rsidRPr="001D5CA3">
              <w:rPr>
                <w:rFonts w:ascii="Times New Roman" w:hAnsi="Times New Roman"/>
                <w:i/>
                <w:sz w:val="28"/>
              </w:rPr>
              <w:t>Махнев П.С.</w:t>
            </w:r>
          </w:p>
        </w:tc>
      </w:tr>
      <w:tr w:rsidR="009F32A3" w:rsidRPr="001D5CA3" w:rsidTr="00A95CB2">
        <w:trPr>
          <w:trHeight w:val="169"/>
        </w:trPr>
        <w:tc>
          <w:tcPr>
            <w:tcW w:w="524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F32A3" w:rsidRPr="001D5CA3" w:rsidRDefault="009F32A3" w:rsidP="00A95CB2">
            <w:pPr>
              <w:spacing w:before="0" w:after="40" w:line="276" w:lineRule="auto"/>
              <w:jc w:val="center"/>
              <w:rPr>
                <w:rFonts w:ascii="Times New Roman" w:hAnsi="Times New Roman"/>
                <w:sz w:val="14"/>
              </w:rPr>
            </w:pPr>
            <w:r w:rsidRPr="001D5CA3">
              <w:rPr>
                <w:rFonts w:ascii="Times New Roman" w:hAnsi="Times New Roman"/>
                <w:sz w:val="18"/>
              </w:rPr>
              <w:t>Фамилия И.О.</w:t>
            </w:r>
          </w:p>
        </w:tc>
      </w:tr>
      <w:tr w:rsidR="009F32A3" w:rsidRPr="001D5CA3" w:rsidTr="00A95CB2">
        <w:trPr>
          <w:trHeight w:val="169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F32A3" w:rsidRPr="001D5CA3" w:rsidRDefault="009F32A3" w:rsidP="00A95CB2">
            <w:pPr>
              <w:spacing w:before="0" w:after="40" w:line="276" w:lineRule="auto"/>
              <w:jc w:val="left"/>
              <w:rPr>
                <w:rFonts w:ascii="Times New Roman" w:hAnsi="Times New Roman"/>
                <w:sz w:val="14"/>
              </w:rPr>
            </w:pPr>
          </w:p>
        </w:tc>
      </w:tr>
      <w:tr w:rsidR="009F32A3" w:rsidRPr="001D5CA3" w:rsidTr="00A95CB2"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9F32A3" w:rsidRPr="001D5CA3" w:rsidRDefault="009F32A3" w:rsidP="00A95CB2">
            <w:pPr>
              <w:spacing w:before="0" w:after="40" w:line="276" w:lineRule="auto"/>
              <w:jc w:val="right"/>
              <w:rPr>
                <w:rFonts w:ascii="Times New Roman" w:hAnsi="Times New Roman"/>
                <w:b/>
                <w:sz w:val="28"/>
              </w:rPr>
            </w:pPr>
            <w:r w:rsidRPr="001D5CA3">
              <w:rPr>
                <w:rFonts w:ascii="Times New Roman" w:hAnsi="Times New Roman"/>
                <w:b/>
                <w:sz w:val="28"/>
              </w:rPr>
              <w:t>РУКОВОДИТЕЛЬ</w:t>
            </w:r>
          </w:p>
        </w:tc>
      </w:tr>
      <w:tr w:rsidR="009F32A3" w:rsidRPr="001D5CA3" w:rsidTr="00A95CB2">
        <w:trPr>
          <w:trHeight w:val="175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F32A3" w:rsidRPr="001D5CA3" w:rsidRDefault="009F32A3" w:rsidP="00A95CB2">
            <w:pPr>
              <w:spacing w:before="0" w:after="40" w:line="276" w:lineRule="auto"/>
              <w:jc w:val="left"/>
              <w:rPr>
                <w:rFonts w:ascii="Times New Roman" w:hAnsi="Times New Roman"/>
                <w:sz w:val="22"/>
              </w:rPr>
            </w:pPr>
          </w:p>
        </w:tc>
      </w:tr>
      <w:tr w:rsidR="009F32A3" w:rsidRPr="001D5CA3" w:rsidTr="00A95CB2">
        <w:tc>
          <w:tcPr>
            <w:tcW w:w="256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F32A3" w:rsidRPr="001D5CA3" w:rsidRDefault="009F32A3" w:rsidP="00A95CB2">
            <w:pPr>
              <w:spacing w:before="0" w:after="40" w:line="276" w:lineRule="auto"/>
              <w:jc w:val="center"/>
              <w:rPr>
                <w:rFonts w:ascii="Times New Roman" w:hAnsi="Times New Roman"/>
                <w:i/>
                <w:sz w:val="28"/>
              </w:rPr>
            </w:pPr>
            <w:r w:rsidRPr="001D5CA3">
              <w:rPr>
                <w:rFonts w:ascii="Times New Roman" w:hAnsi="Times New Roman"/>
                <w:i/>
                <w:sz w:val="28"/>
              </w:rPr>
              <w:t>Спирин Д.О.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9F32A3" w:rsidRPr="001D5CA3" w:rsidRDefault="009F32A3" w:rsidP="00A95CB2">
            <w:pPr>
              <w:spacing w:before="0" w:after="40" w:line="276" w:lineRule="auto"/>
              <w:jc w:val="left"/>
              <w:rPr>
                <w:rFonts w:ascii="Times New Roman" w:hAnsi="Times New Roman"/>
                <w:sz w:val="28"/>
              </w:rPr>
            </w:pPr>
          </w:p>
        </w:tc>
        <w:tc>
          <w:tcPr>
            <w:tcW w:w="24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32A3" w:rsidRPr="001D5CA3" w:rsidRDefault="009F32A3" w:rsidP="00A95CB2">
            <w:pPr>
              <w:spacing w:before="0" w:after="40" w:line="276" w:lineRule="auto"/>
              <w:jc w:val="left"/>
              <w:rPr>
                <w:rFonts w:ascii="Times New Roman" w:hAnsi="Times New Roman"/>
                <w:sz w:val="28"/>
              </w:rPr>
            </w:pPr>
          </w:p>
        </w:tc>
      </w:tr>
      <w:tr w:rsidR="009F32A3" w:rsidRPr="001D5CA3" w:rsidTr="00A95CB2">
        <w:trPr>
          <w:trHeight w:val="169"/>
        </w:trPr>
        <w:tc>
          <w:tcPr>
            <w:tcW w:w="256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F32A3" w:rsidRPr="001D5CA3" w:rsidRDefault="009F32A3" w:rsidP="00A95CB2">
            <w:pPr>
              <w:spacing w:before="0" w:after="40" w:line="276" w:lineRule="auto"/>
              <w:jc w:val="center"/>
              <w:rPr>
                <w:rFonts w:ascii="Times New Roman" w:hAnsi="Times New Roman"/>
                <w:sz w:val="18"/>
              </w:rPr>
            </w:pPr>
            <w:r w:rsidRPr="001D5CA3">
              <w:rPr>
                <w:rFonts w:ascii="Times New Roman" w:hAnsi="Times New Roman"/>
                <w:sz w:val="18"/>
              </w:rPr>
              <w:t>Фамилия И.О.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9F32A3" w:rsidRPr="001D5CA3" w:rsidRDefault="009F32A3" w:rsidP="00A95CB2">
            <w:pPr>
              <w:spacing w:before="0" w:after="40" w:line="276" w:lineRule="auto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4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F32A3" w:rsidRPr="001D5CA3" w:rsidRDefault="009F32A3" w:rsidP="00A95CB2">
            <w:pPr>
              <w:spacing w:before="0" w:after="40" w:line="276" w:lineRule="auto"/>
              <w:jc w:val="center"/>
              <w:rPr>
                <w:rFonts w:ascii="Times New Roman" w:hAnsi="Times New Roman"/>
                <w:sz w:val="18"/>
              </w:rPr>
            </w:pPr>
            <w:r w:rsidRPr="001D5CA3">
              <w:rPr>
                <w:rFonts w:ascii="Times New Roman" w:hAnsi="Times New Roman"/>
                <w:sz w:val="18"/>
              </w:rPr>
              <w:t>Подпись</w:t>
            </w:r>
          </w:p>
        </w:tc>
      </w:tr>
      <w:tr w:rsidR="009F32A3" w:rsidRPr="001D5CA3" w:rsidTr="00A95CB2">
        <w:trPr>
          <w:trHeight w:val="169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F32A3" w:rsidRPr="001D5CA3" w:rsidRDefault="009F32A3" w:rsidP="00A95CB2">
            <w:pPr>
              <w:spacing w:before="0" w:after="40" w:line="276" w:lineRule="auto"/>
              <w:jc w:val="left"/>
              <w:rPr>
                <w:rFonts w:ascii="Times New Roman" w:hAnsi="Times New Roman"/>
                <w:sz w:val="18"/>
              </w:rPr>
            </w:pPr>
          </w:p>
        </w:tc>
      </w:tr>
      <w:tr w:rsidR="009F32A3" w:rsidRPr="001D5CA3" w:rsidTr="00A95CB2">
        <w:tc>
          <w:tcPr>
            <w:tcW w:w="1432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9F32A3" w:rsidRPr="001D5CA3" w:rsidRDefault="009F32A3" w:rsidP="00A95CB2">
            <w:pPr>
              <w:spacing w:before="0" w:after="40" w:line="276" w:lineRule="auto"/>
              <w:jc w:val="left"/>
              <w:rPr>
                <w:rFonts w:ascii="Times New Roman" w:hAnsi="Times New Roman"/>
                <w:sz w:val="28"/>
              </w:rPr>
            </w:pPr>
            <w:r w:rsidRPr="001D5CA3">
              <w:rPr>
                <w:rFonts w:ascii="Times New Roman" w:hAnsi="Times New Roman"/>
                <w:sz w:val="28"/>
              </w:rPr>
              <w:t>Оценка</w:t>
            </w:r>
          </w:p>
        </w:tc>
        <w:tc>
          <w:tcPr>
            <w:tcW w:w="21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32A3" w:rsidRPr="001D5CA3" w:rsidRDefault="009F32A3" w:rsidP="00A95CB2">
            <w:pPr>
              <w:spacing w:before="0" w:after="40" w:line="276" w:lineRule="auto"/>
              <w:jc w:val="left"/>
              <w:rPr>
                <w:rFonts w:ascii="Times New Roman" w:hAnsi="Times New Roman"/>
                <w:sz w:val="28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9F32A3" w:rsidRPr="001D5CA3" w:rsidRDefault="009F32A3" w:rsidP="00A95CB2">
            <w:pPr>
              <w:spacing w:before="0" w:after="40" w:line="276" w:lineRule="auto"/>
              <w:jc w:val="left"/>
              <w:rPr>
                <w:rFonts w:ascii="Times New Roman" w:hAnsi="Times New Roman"/>
                <w:sz w:val="28"/>
              </w:rPr>
            </w:pPr>
          </w:p>
        </w:tc>
      </w:tr>
      <w:tr w:rsidR="009F32A3" w:rsidRPr="001D5CA3" w:rsidTr="00A95CB2"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F32A3" w:rsidRPr="001D5CA3" w:rsidRDefault="009F32A3" w:rsidP="00A95CB2">
            <w:pPr>
              <w:spacing w:line="240" w:lineRule="auto"/>
              <w:jc w:val="left"/>
              <w:rPr>
                <w:rFonts w:ascii="Times New Roman" w:hAnsi="Times New Roman"/>
                <w:sz w:val="28"/>
              </w:rPr>
            </w:pPr>
            <w:r w:rsidRPr="001D5CA3">
              <w:rPr>
                <w:rFonts w:ascii="Times New Roman" w:hAnsi="Times New Roman"/>
                <w:sz w:val="28"/>
              </w:rPr>
              <w:t xml:space="preserve">«  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32A3" w:rsidRPr="001D5CA3" w:rsidRDefault="009F32A3" w:rsidP="00A95CB2">
            <w:pPr>
              <w:spacing w:line="240" w:lineRule="auto"/>
              <w:jc w:val="left"/>
              <w:rPr>
                <w:rFonts w:ascii="Times New Roman" w:hAnsi="Times New Roman"/>
                <w:sz w:val="28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F32A3" w:rsidRPr="001D5CA3" w:rsidRDefault="009F32A3" w:rsidP="00A95CB2">
            <w:pPr>
              <w:spacing w:line="240" w:lineRule="auto"/>
              <w:jc w:val="left"/>
              <w:rPr>
                <w:rFonts w:ascii="Times New Roman" w:hAnsi="Times New Roman"/>
                <w:sz w:val="28"/>
              </w:rPr>
            </w:pPr>
            <w:r w:rsidRPr="001D5CA3">
              <w:rPr>
                <w:rFonts w:ascii="Times New Roman" w:hAnsi="Times New Roman"/>
                <w:sz w:val="28"/>
              </w:rPr>
              <w:t xml:space="preserve"> »</w:t>
            </w:r>
          </w:p>
        </w:tc>
        <w:tc>
          <w:tcPr>
            <w:tcW w:w="21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32A3" w:rsidRPr="001D5CA3" w:rsidRDefault="009F32A3" w:rsidP="00A95CB2">
            <w:pPr>
              <w:spacing w:line="240" w:lineRule="auto"/>
              <w:jc w:val="left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F32A3" w:rsidRPr="001D5CA3" w:rsidRDefault="009F32A3" w:rsidP="00A95CB2">
            <w:pPr>
              <w:spacing w:line="240" w:lineRule="auto"/>
              <w:jc w:val="left"/>
              <w:rPr>
                <w:rFonts w:ascii="Times New Roman" w:hAnsi="Times New Roman"/>
                <w:sz w:val="28"/>
              </w:rPr>
            </w:pPr>
            <w:r w:rsidRPr="001D5CA3">
              <w:rPr>
                <w:rFonts w:ascii="Times New Roman" w:hAnsi="Times New Roman"/>
                <w:sz w:val="28"/>
              </w:rPr>
              <w:t xml:space="preserve"> 2019 г.</w:t>
            </w:r>
          </w:p>
        </w:tc>
      </w:tr>
    </w:tbl>
    <w:p w:rsidR="009F32A3" w:rsidRPr="001D5CA3" w:rsidRDefault="009F32A3" w:rsidP="009F32A3">
      <w:pPr>
        <w:spacing w:before="0" w:after="40" w:line="276" w:lineRule="auto"/>
        <w:jc w:val="center"/>
        <w:rPr>
          <w:rFonts w:ascii="Times New Roman" w:eastAsia="Calibri" w:hAnsi="Times New Roman"/>
          <w:sz w:val="40"/>
          <w:szCs w:val="22"/>
          <w:lang w:eastAsia="en-US"/>
        </w:rPr>
      </w:pPr>
    </w:p>
    <w:p w:rsidR="009F32A3" w:rsidRPr="001D5CA3" w:rsidRDefault="009F32A3" w:rsidP="009F32A3">
      <w:pPr>
        <w:spacing w:before="0" w:after="40" w:line="276" w:lineRule="auto"/>
        <w:jc w:val="center"/>
        <w:rPr>
          <w:rFonts w:ascii="Times New Roman" w:eastAsia="Calibri" w:hAnsi="Times New Roman"/>
          <w:sz w:val="40"/>
          <w:szCs w:val="22"/>
          <w:lang w:eastAsia="en-US"/>
        </w:rPr>
      </w:pPr>
    </w:p>
    <w:p w:rsidR="009F32A3" w:rsidRPr="001D5CA3" w:rsidRDefault="009F32A3" w:rsidP="009F32A3">
      <w:pPr>
        <w:spacing w:before="0" w:after="40" w:line="276" w:lineRule="auto"/>
        <w:jc w:val="center"/>
        <w:rPr>
          <w:rFonts w:ascii="Times New Roman" w:eastAsia="Calibri" w:hAnsi="Times New Roman"/>
          <w:sz w:val="40"/>
          <w:szCs w:val="22"/>
          <w:lang w:eastAsia="en-US"/>
        </w:rPr>
      </w:pPr>
    </w:p>
    <w:p w:rsidR="009F32A3" w:rsidRPr="001D5CA3" w:rsidRDefault="009F32A3" w:rsidP="009F32A3">
      <w:pPr>
        <w:spacing w:before="0" w:after="40" w:line="276" w:lineRule="auto"/>
        <w:jc w:val="center"/>
        <w:rPr>
          <w:rFonts w:ascii="Times New Roman" w:eastAsia="Calibri" w:hAnsi="Times New Roman"/>
          <w:sz w:val="40"/>
          <w:szCs w:val="22"/>
          <w:lang w:eastAsia="en-US"/>
        </w:rPr>
      </w:pPr>
    </w:p>
    <w:p w:rsidR="009F32A3" w:rsidRPr="001D5CA3" w:rsidRDefault="009F32A3" w:rsidP="009F32A3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9F32A3" w:rsidRPr="001D5CA3" w:rsidRDefault="009F32A3" w:rsidP="009F32A3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9F32A3" w:rsidRPr="001D5CA3" w:rsidRDefault="009F32A3" w:rsidP="009F32A3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9F32A3" w:rsidRPr="001D5CA3" w:rsidRDefault="009F32A3" w:rsidP="009F32A3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9F32A3" w:rsidRPr="001D5CA3" w:rsidRDefault="009F32A3" w:rsidP="009F32A3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9F32A3" w:rsidRPr="001D5CA3" w:rsidRDefault="009F32A3" w:rsidP="009F32A3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9F32A3" w:rsidRPr="001D5CA3" w:rsidRDefault="009F32A3" w:rsidP="009F32A3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9F32A3" w:rsidRPr="001D5CA3" w:rsidRDefault="009F32A3" w:rsidP="009F32A3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</w:p>
    <w:p w:rsidR="009F32A3" w:rsidRPr="001D5CA3" w:rsidRDefault="009F32A3" w:rsidP="009F32A3">
      <w:pPr>
        <w:spacing w:before="0" w:line="0" w:lineRule="atLeast"/>
        <w:ind w:right="220"/>
        <w:jc w:val="center"/>
        <w:rPr>
          <w:rFonts w:ascii="Times New Roman" w:hAnsi="Times New Roman"/>
          <w:sz w:val="28"/>
        </w:rPr>
      </w:pPr>
      <w:r w:rsidRPr="001D5CA3">
        <w:rPr>
          <w:rFonts w:ascii="Times New Roman" w:hAnsi="Times New Roman"/>
          <w:sz w:val="28"/>
        </w:rPr>
        <w:t>САНКТ-ПЕТЕРБУРГ</w:t>
      </w:r>
    </w:p>
    <w:p w:rsidR="009F32A3" w:rsidRDefault="009F32A3" w:rsidP="009F32A3">
      <w:pPr>
        <w:spacing w:before="60" w:line="0" w:lineRule="atLeast"/>
        <w:ind w:right="221"/>
        <w:jc w:val="center"/>
        <w:rPr>
          <w:rFonts w:ascii="Times New Roman" w:hAnsi="Times New Roman"/>
          <w:sz w:val="28"/>
        </w:rPr>
      </w:pPr>
      <w:r w:rsidRPr="001D5CA3">
        <w:rPr>
          <w:rFonts w:ascii="Times New Roman" w:hAnsi="Times New Roman"/>
          <w:sz w:val="28"/>
        </w:rPr>
        <w:t>2019 г.</w:t>
      </w:r>
    </w:p>
    <w:p w:rsidR="003B2A37" w:rsidRPr="003B2A37" w:rsidRDefault="003B2A37" w:rsidP="003B2A37">
      <w:pPr>
        <w:spacing w:before="0" w:line="240" w:lineRule="auto"/>
        <w:jc w:val="left"/>
        <w:rPr>
          <w:rFonts w:ascii="Calibri" w:eastAsia="Calibri" w:hAnsi="Calibri" w:cs="Arial"/>
          <w:sz w:val="20"/>
        </w:rPr>
      </w:pPr>
    </w:p>
    <w:p w:rsidR="0089722C" w:rsidRPr="00F42CFD" w:rsidRDefault="00F42CFD" w:rsidP="003B2A37">
      <w:pPr>
        <w:rPr>
          <w:noProof/>
          <w:szCs w:val="26"/>
        </w:rPr>
      </w:pPr>
      <w:r w:rsidRPr="000F05ED">
        <w:rPr>
          <w:noProof/>
          <w:szCs w:val="26"/>
        </w:rPr>
        <w:lastRenderedPageBreak/>
        <w:t>%</w:t>
      </w:r>
      <w:r w:rsidRPr="005A0AF0">
        <w:rPr>
          <w:noProof/>
          <w:szCs w:val="26"/>
        </w:rPr>
        <w:t>MAINTEXT</w:t>
      </w:r>
      <w:r w:rsidRPr="000F05ED">
        <w:rPr>
          <w:noProof/>
          <w:szCs w:val="26"/>
        </w:rPr>
        <w:t>%</w:t>
      </w:r>
    </w:p>
    <w:sectPr w:rsidR="0089722C" w:rsidRPr="00F42CFD" w:rsidSect="00B2733D">
      <w:footerReference w:type="default" r:id="rId9"/>
      <w:pgSz w:w="11907" w:h="16840" w:code="9"/>
      <w:pgMar w:top="1134" w:right="851" w:bottom="1134" w:left="1701" w:header="284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3EE" w:rsidRDefault="00A423EE">
      <w:r>
        <w:separator/>
      </w:r>
    </w:p>
    <w:p w:rsidR="00A423EE" w:rsidRDefault="00A423EE"/>
  </w:endnote>
  <w:endnote w:type="continuationSeparator" w:id="0">
    <w:p w:rsidR="00A423EE" w:rsidRDefault="00A423EE">
      <w:r>
        <w:continuationSeparator/>
      </w:r>
    </w:p>
    <w:p w:rsidR="00A423EE" w:rsidRDefault="00A423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MS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T Sans">
    <w:altName w:val="Calibri"/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4050878"/>
      <w:docPartObj>
        <w:docPartGallery w:val="Page Numbers (Top of Page)"/>
        <w:docPartUnique/>
      </w:docPartObj>
    </w:sdtPr>
    <w:sdtEndPr/>
    <w:sdtContent>
      <w:p w:rsidR="00156102" w:rsidRPr="00212F4C" w:rsidRDefault="00156102" w:rsidP="00021A2E">
        <w:pPr>
          <w:pStyle w:val="-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076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3EE" w:rsidRDefault="00A423EE">
      <w:r>
        <w:separator/>
      </w:r>
    </w:p>
    <w:p w:rsidR="00A423EE" w:rsidRDefault="00A423EE"/>
  </w:footnote>
  <w:footnote w:type="continuationSeparator" w:id="0">
    <w:p w:rsidR="00A423EE" w:rsidRDefault="00A423EE">
      <w:r>
        <w:continuationSeparator/>
      </w:r>
    </w:p>
    <w:p w:rsidR="00A423EE" w:rsidRDefault="00A423E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2A8DAD"/>
    <w:multiLevelType w:val="multilevel"/>
    <w:tmpl w:val="CC0A3E6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961D5E"/>
    <w:multiLevelType w:val="multilevel"/>
    <w:tmpl w:val="6622BD28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C7C67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67D017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15D4C2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80"/>
    <w:multiLevelType w:val="singleLevel"/>
    <w:tmpl w:val="FA648E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29EB2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65AE20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28EE2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CCAD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F0074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</w:abstractNum>
  <w:abstractNum w:abstractNumId="13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4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"/>
      <w:lvlJc w:val="left"/>
      <w:pPr>
        <w:tabs>
          <w:tab w:val="num" w:pos="2116"/>
        </w:tabs>
        <w:ind w:left="2116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476"/>
        </w:tabs>
        <w:ind w:left="2476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836"/>
        </w:tabs>
        <w:ind w:left="2836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196"/>
        </w:tabs>
        <w:ind w:left="3196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022E5BB5"/>
    <w:multiLevelType w:val="multilevel"/>
    <w:tmpl w:val="B05C3178"/>
    <w:styleLink w:val="1"/>
    <w:lvl w:ilvl="0">
      <w:start w:val="1"/>
      <w:numFmt w:val="decimal"/>
      <w:lvlText w:val="%1)"/>
      <w:lvlJc w:val="left"/>
      <w:pPr>
        <w:ind w:left="720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" w15:restartNumberingAfterBreak="0">
    <w:nsid w:val="02EB2671"/>
    <w:multiLevelType w:val="multilevel"/>
    <w:tmpl w:val="A454959E"/>
    <w:styleLink w:val="a"/>
    <w:lvl w:ilvl="0">
      <w:numFmt w:val="bullet"/>
      <w:lvlText w:val="-"/>
      <w:lvlJc w:val="left"/>
      <w:pPr>
        <w:tabs>
          <w:tab w:val="num" w:pos="964"/>
        </w:tabs>
        <w:ind w:left="480" w:hanging="480"/>
      </w:pPr>
      <w:rPr>
        <w:rFonts w:ascii="PT Serif" w:hAnsi="PT Serif" w:hint="default"/>
        <w:sz w:val="24"/>
      </w:rPr>
    </w:lvl>
    <w:lvl w:ilvl="1">
      <w:numFmt w:val="bullet"/>
      <w:lvlText w:val="•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503"/>
        </w:tabs>
        <w:ind w:left="1503" w:hanging="256"/>
      </w:pPr>
      <w:rPr>
        <w:rFonts w:ascii="PT Serif" w:hAnsi="PT Serif" w:hint="default"/>
      </w:rPr>
    </w:lvl>
    <w:lvl w:ilvl="3">
      <w:numFmt w:val="bullet"/>
      <w:lvlText w:val="•"/>
      <w:lvlJc w:val="left"/>
      <w:pPr>
        <w:tabs>
          <w:tab w:val="num" w:pos="1758"/>
        </w:tabs>
        <w:ind w:left="1758" w:hanging="255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7" w15:restartNumberingAfterBreak="0">
    <w:nsid w:val="126D18AB"/>
    <w:multiLevelType w:val="multilevel"/>
    <w:tmpl w:val="2FC88A38"/>
    <w:name w:val="маркер"/>
    <w:lvl w:ilvl="0">
      <w:numFmt w:val="bullet"/>
      <w:lvlText w:val="-"/>
      <w:lvlJc w:val="left"/>
      <w:pPr>
        <w:tabs>
          <w:tab w:val="num" w:pos="0"/>
        </w:tabs>
        <w:ind w:left="709" w:hanging="709"/>
      </w:pPr>
      <w:rPr>
        <w:rFonts w:ascii="Times New Roman" w:hAnsi="Times New Roman" w:cs="Times New Roman" w:hint="default"/>
      </w:rPr>
    </w:lvl>
    <w:lvl w:ilvl="1">
      <w:numFmt w:val="bullet"/>
      <w:lvlText w:val="•"/>
      <w:lvlJc w:val="left"/>
      <w:pPr>
        <w:tabs>
          <w:tab w:val="num" w:pos="720"/>
        </w:tabs>
        <w:ind w:left="1429" w:hanging="709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440"/>
        </w:tabs>
        <w:ind w:left="2149" w:hanging="709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tabs>
          <w:tab w:val="num" w:pos="2160"/>
        </w:tabs>
        <w:ind w:left="2869" w:hanging="709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8" w15:restartNumberingAfterBreak="0">
    <w:nsid w:val="16DC3DF2"/>
    <w:multiLevelType w:val="multilevel"/>
    <w:tmpl w:val="0F5E0A8C"/>
    <w:styleLink w:val="10"/>
    <w:lvl w:ilvl="0">
      <w:start w:val="1"/>
      <w:numFmt w:val="decimal"/>
      <w:lvlText w:val="%1)"/>
      <w:lvlJc w:val="left"/>
      <w:pPr>
        <w:ind w:left="1429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1FB76F32"/>
    <w:multiLevelType w:val="hybridMultilevel"/>
    <w:tmpl w:val="D58CE6A2"/>
    <w:lvl w:ilvl="0" w:tplc="8E4C8B74">
      <w:start w:val="1"/>
      <w:numFmt w:val="decimal"/>
      <w:suff w:val="nothing"/>
      <w:lvlText w:val="Приложение %1"/>
      <w:lvlJc w:val="right"/>
      <w:pPr>
        <w:ind w:left="0" w:firstLine="0"/>
      </w:pPr>
      <w:rPr>
        <w:rFonts w:ascii="PT Serif" w:hAnsi="PT Serif" w:hint="default"/>
        <w:cap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555CB"/>
    <w:multiLevelType w:val="multilevel"/>
    <w:tmpl w:val="D980B842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AAC1AC1"/>
    <w:multiLevelType w:val="hybridMultilevel"/>
    <w:tmpl w:val="40BAA1D8"/>
    <w:lvl w:ilvl="0" w:tplc="6F14E2E2">
      <w:start w:val="1"/>
      <w:numFmt w:val="decimal"/>
      <w:pStyle w:val="2"/>
      <w:lvlText w:val="%1)"/>
      <w:lvlJc w:val="left"/>
      <w:pPr>
        <w:ind w:left="643" w:hanging="360"/>
      </w:pPr>
      <w:rPr>
        <w:rFonts w:ascii="PT Serif" w:hAnsi="PT Serif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2" w15:restartNumberingAfterBreak="0">
    <w:nsid w:val="6C2F0ABB"/>
    <w:multiLevelType w:val="multilevel"/>
    <w:tmpl w:val="8236AF2E"/>
    <w:styleLink w:val="11"/>
    <w:lvl w:ilvl="0">
      <w:numFmt w:val="decimal"/>
      <w:lvlText w:val="%1)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799221F3"/>
    <w:multiLevelType w:val="multilevel"/>
    <w:tmpl w:val="89A86DD8"/>
    <w:lvl w:ilvl="0">
      <w:start w:val="1"/>
      <w:numFmt w:val="decimal"/>
      <w:pStyle w:val="12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19"/>
  </w:num>
  <w:num w:numId="3">
    <w:abstractNumId w:val="21"/>
  </w:num>
  <w:num w:numId="4">
    <w:abstractNumId w:val="22"/>
  </w:num>
  <w:num w:numId="5">
    <w:abstractNumId w:val="18"/>
  </w:num>
  <w:num w:numId="6">
    <w:abstractNumId w:val="15"/>
  </w:num>
  <w:num w:numId="7">
    <w:abstractNumId w:val="16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1"/>
  </w:num>
  <w:num w:numId="24">
    <w:abstractNumId w:val="9"/>
  </w:num>
  <w:num w:numId="25">
    <w:abstractNumId w:val="8"/>
  </w:num>
  <w:num w:numId="26">
    <w:abstractNumId w:val="7"/>
  </w:num>
  <w:num w:numId="27">
    <w:abstractNumId w:val="6"/>
  </w:num>
  <w:num w:numId="28">
    <w:abstractNumId w:val="10"/>
  </w:num>
  <w:num w:numId="29">
    <w:abstractNumId w:val="5"/>
  </w:num>
  <w:num w:numId="30">
    <w:abstractNumId w:val="4"/>
  </w:num>
  <w:num w:numId="31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658"/>
    <w:rsid w:val="00000AFE"/>
    <w:rsid w:val="00001DF8"/>
    <w:rsid w:val="00004248"/>
    <w:rsid w:val="00004359"/>
    <w:rsid w:val="0000453B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D76"/>
    <w:rsid w:val="0003529C"/>
    <w:rsid w:val="00041A87"/>
    <w:rsid w:val="00046D2E"/>
    <w:rsid w:val="00046F15"/>
    <w:rsid w:val="00055F4E"/>
    <w:rsid w:val="00057C3A"/>
    <w:rsid w:val="00062618"/>
    <w:rsid w:val="00067994"/>
    <w:rsid w:val="00067AC1"/>
    <w:rsid w:val="00080DB6"/>
    <w:rsid w:val="000816DD"/>
    <w:rsid w:val="00081EE5"/>
    <w:rsid w:val="00083129"/>
    <w:rsid w:val="000A22CC"/>
    <w:rsid w:val="000A43BC"/>
    <w:rsid w:val="000A6CC4"/>
    <w:rsid w:val="000B01C1"/>
    <w:rsid w:val="000B4826"/>
    <w:rsid w:val="000B7CA3"/>
    <w:rsid w:val="000C394B"/>
    <w:rsid w:val="000D2362"/>
    <w:rsid w:val="000D245F"/>
    <w:rsid w:val="000D6B78"/>
    <w:rsid w:val="000E102D"/>
    <w:rsid w:val="000E22A5"/>
    <w:rsid w:val="000F05ED"/>
    <w:rsid w:val="000F5E5F"/>
    <w:rsid w:val="000F721A"/>
    <w:rsid w:val="001016F0"/>
    <w:rsid w:val="00103832"/>
    <w:rsid w:val="00105BC6"/>
    <w:rsid w:val="00107FFA"/>
    <w:rsid w:val="001140A4"/>
    <w:rsid w:val="001164F8"/>
    <w:rsid w:val="00117440"/>
    <w:rsid w:val="00117529"/>
    <w:rsid w:val="00121CA6"/>
    <w:rsid w:val="00126884"/>
    <w:rsid w:val="0013679E"/>
    <w:rsid w:val="001400AC"/>
    <w:rsid w:val="00145BD7"/>
    <w:rsid w:val="00146041"/>
    <w:rsid w:val="00146574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6356"/>
    <w:rsid w:val="001968AC"/>
    <w:rsid w:val="001A12E1"/>
    <w:rsid w:val="001A4757"/>
    <w:rsid w:val="001B17C3"/>
    <w:rsid w:val="001B2937"/>
    <w:rsid w:val="001B2B71"/>
    <w:rsid w:val="001B345B"/>
    <w:rsid w:val="001B4098"/>
    <w:rsid w:val="001B433E"/>
    <w:rsid w:val="001B55D1"/>
    <w:rsid w:val="001C53B7"/>
    <w:rsid w:val="001D077C"/>
    <w:rsid w:val="001E44B1"/>
    <w:rsid w:val="001E4C62"/>
    <w:rsid w:val="001E7369"/>
    <w:rsid w:val="001F2587"/>
    <w:rsid w:val="001F31DB"/>
    <w:rsid w:val="001F4390"/>
    <w:rsid w:val="001F5996"/>
    <w:rsid w:val="001F68CA"/>
    <w:rsid w:val="001F73AB"/>
    <w:rsid w:val="00200C80"/>
    <w:rsid w:val="002021DA"/>
    <w:rsid w:val="002046D6"/>
    <w:rsid w:val="002051FB"/>
    <w:rsid w:val="00207EF8"/>
    <w:rsid w:val="00212F4C"/>
    <w:rsid w:val="00220885"/>
    <w:rsid w:val="00220FB0"/>
    <w:rsid w:val="002262F8"/>
    <w:rsid w:val="00226E09"/>
    <w:rsid w:val="00231367"/>
    <w:rsid w:val="002321BF"/>
    <w:rsid w:val="0023395F"/>
    <w:rsid w:val="002355FF"/>
    <w:rsid w:val="00235916"/>
    <w:rsid w:val="00237F87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3176"/>
    <w:rsid w:val="00267695"/>
    <w:rsid w:val="00271AB7"/>
    <w:rsid w:val="00273E22"/>
    <w:rsid w:val="002741F8"/>
    <w:rsid w:val="00284106"/>
    <w:rsid w:val="00293F4E"/>
    <w:rsid w:val="002A05F3"/>
    <w:rsid w:val="002A190E"/>
    <w:rsid w:val="002A3D2B"/>
    <w:rsid w:val="002B18A3"/>
    <w:rsid w:val="002B5CA6"/>
    <w:rsid w:val="002B6D3A"/>
    <w:rsid w:val="002B7C3A"/>
    <w:rsid w:val="002C1E4F"/>
    <w:rsid w:val="002C2113"/>
    <w:rsid w:val="002C6FF2"/>
    <w:rsid w:val="002C74D9"/>
    <w:rsid w:val="002D036C"/>
    <w:rsid w:val="002E619A"/>
    <w:rsid w:val="002F3799"/>
    <w:rsid w:val="002F4C67"/>
    <w:rsid w:val="002F6115"/>
    <w:rsid w:val="002F7C81"/>
    <w:rsid w:val="003020C9"/>
    <w:rsid w:val="0030229D"/>
    <w:rsid w:val="00305663"/>
    <w:rsid w:val="0030775A"/>
    <w:rsid w:val="0031265D"/>
    <w:rsid w:val="00313643"/>
    <w:rsid w:val="00313972"/>
    <w:rsid w:val="00320A3B"/>
    <w:rsid w:val="003235E2"/>
    <w:rsid w:val="003243BE"/>
    <w:rsid w:val="003309B4"/>
    <w:rsid w:val="00331195"/>
    <w:rsid w:val="00332EBA"/>
    <w:rsid w:val="00334200"/>
    <w:rsid w:val="00340A56"/>
    <w:rsid w:val="00340E69"/>
    <w:rsid w:val="00341F72"/>
    <w:rsid w:val="003421EC"/>
    <w:rsid w:val="0034552C"/>
    <w:rsid w:val="003471EB"/>
    <w:rsid w:val="003531DC"/>
    <w:rsid w:val="003572F1"/>
    <w:rsid w:val="003660B4"/>
    <w:rsid w:val="0037748A"/>
    <w:rsid w:val="00385D2F"/>
    <w:rsid w:val="00387877"/>
    <w:rsid w:val="00394650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2A37"/>
    <w:rsid w:val="003B75A6"/>
    <w:rsid w:val="003C0B0F"/>
    <w:rsid w:val="003C0FE5"/>
    <w:rsid w:val="003C10F7"/>
    <w:rsid w:val="003C2795"/>
    <w:rsid w:val="003C37B6"/>
    <w:rsid w:val="003C47CF"/>
    <w:rsid w:val="003D34CA"/>
    <w:rsid w:val="003D367E"/>
    <w:rsid w:val="003D4C8D"/>
    <w:rsid w:val="003D7B9C"/>
    <w:rsid w:val="003E3B55"/>
    <w:rsid w:val="003F7702"/>
    <w:rsid w:val="00400EAD"/>
    <w:rsid w:val="00405D66"/>
    <w:rsid w:val="004062C7"/>
    <w:rsid w:val="004111E6"/>
    <w:rsid w:val="00412B02"/>
    <w:rsid w:val="00416826"/>
    <w:rsid w:val="00416ECF"/>
    <w:rsid w:val="00431851"/>
    <w:rsid w:val="004318F8"/>
    <w:rsid w:val="0043513D"/>
    <w:rsid w:val="004355E5"/>
    <w:rsid w:val="00435CBE"/>
    <w:rsid w:val="00436CEF"/>
    <w:rsid w:val="00444353"/>
    <w:rsid w:val="00444B2C"/>
    <w:rsid w:val="00451667"/>
    <w:rsid w:val="0045180B"/>
    <w:rsid w:val="004538D6"/>
    <w:rsid w:val="004550BE"/>
    <w:rsid w:val="00455CDA"/>
    <w:rsid w:val="00460B77"/>
    <w:rsid w:val="00461473"/>
    <w:rsid w:val="0046382F"/>
    <w:rsid w:val="00465ABD"/>
    <w:rsid w:val="00467E28"/>
    <w:rsid w:val="00471166"/>
    <w:rsid w:val="00473C0A"/>
    <w:rsid w:val="00474E5B"/>
    <w:rsid w:val="004778EE"/>
    <w:rsid w:val="00480141"/>
    <w:rsid w:val="00480DFA"/>
    <w:rsid w:val="0048267C"/>
    <w:rsid w:val="00483EBB"/>
    <w:rsid w:val="004868AF"/>
    <w:rsid w:val="004873CA"/>
    <w:rsid w:val="00490355"/>
    <w:rsid w:val="00492047"/>
    <w:rsid w:val="004929FA"/>
    <w:rsid w:val="00492AD7"/>
    <w:rsid w:val="0049434B"/>
    <w:rsid w:val="00496435"/>
    <w:rsid w:val="004A2330"/>
    <w:rsid w:val="004A4C04"/>
    <w:rsid w:val="004B0554"/>
    <w:rsid w:val="004B50B8"/>
    <w:rsid w:val="004C046F"/>
    <w:rsid w:val="004C0480"/>
    <w:rsid w:val="004C2DD7"/>
    <w:rsid w:val="004C46FF"/>
    <w:rsid w:val="004D0694"/>
    <w:rsid w:val="004D2FB9"/>
    <w:rsid w:val="004D546A"/>
    <w:rsid w:val="004D57A9"/>
    <w:rsid w:val="004E2510"/>
    <w:rsid w:val="004E3332"/>
    <w:rsid w:val="004E33A1"/>
    <w:rsid w:val="004E7FA2"/>
    <w:rsid w:val="004F381D"/>
    <w:rsid w:val="0050217B"/>
    <w:rsid w:val="00503B35"/>
    <w:rsid w:val="00503D2A"/>
    <w:rsid w:val="00503D83"/>
    <w:rsid w:val="00507BD5"/>
    <w:rsid w:val="005165B7"/>
    <w:rsid w:val="005218D9"/>
    <w:rsid w:val="00532E2C"/>
    <w:rsid w:val="005349D3"/>
    <w:rsid w:val="00541EE2"/>
    <w:rsid w:val="00546E61"/>
    <w:rsid w:val="0054709A"/>
    <w:rsid w:val="00550A5E"/>
    <w:rsid w:val="005518E6"/>
    <w:rsid w:val="005519FB"/>
    <w:rsid w:val="00552C6E"/>
    <w:rsid w:val="00554A9E"/>
    <w:rsid w:val="005555A5"/>
    <w:rsid w:val="00563EDD"/>
    <w:rsid w:val="00567B64"/>
    <w:rsid w:val="0057123A"/>
    <w:rsid w:val="005848D8"/>
    <w:rsid w:val="00592EF8"/>
    <w:rsid w:val="00597BA4"/>
    <w:rsid w:val="005A0AF0"/>
    <w:rsid w:val="005A5848"/>
    <w:rsid w:val="005B0935"/>
    <w:rsid w:val="005B1C35"/>
    <w:rsid w:val="005B59B4"/>
    <w:rsid w:val="005B760F"/>
    <w:rsid w:val="005C2D0B"/>
    <w:rsid w:val="005C5CAE"/>
    <w:rsid w:val="005C73C3"/>
    <w:rsid w:val="005C7EE6"/>
    <w:rsid w:val="005E1200"/>
    <w:rsid w:val="005E18EA"/>
    <w:rsid w:val="005E3DF1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102CC"/>
    <w:rsid w:val="006117E3"/>
    <w:rsid w:val="0061285D"/>
    <w:rsid w:val="00612BB1"/>
    <w:rsid w:val="00615166"/>
    <w:rsid w:val="00615741"/>
    <w:rsid w:val="00622F46"/>
    <w:rsid w:val="00623211"/>
    <w:rsid w:val="00624E75"/>
    <w:rsid w:val="00627488"/>
    <w:rsid w:val="0063152E"/>
    <w:rsid w:val="00631904"/>
    <w:rsid w:val="00632031"/>
    <w:rsid w:val="00633C6F"/>
    <w:rsid w:val="0063544A"/>
    <w:rsid w:val="00635BF8"/>
    <w:rsid w:val="00636DBA"/>
    <w:rsid w:val="00637919"/>
    <w:rsid w:val="00637EEF"/>
    <w:rsid w:val="0064015A"/>
    <w:rsid w:val="00643132"/>
    <w:rsid w:val="0064587A"/>
    <w:rsid w:val="006507E1"/>
    <w:rsid w:val="00651F8B"/>
    <w:rsid w:val="006528FD"/>
    <w:rsid w:val="00657E8A"/>
    <w:rsid w:val="006622CF"/>
    <w:rsid w:val="006654AC"/>
    <w:rsid w:val="00666ABC"/>
    <w:rsid w:val="00667192"/>
    <w:rsid w:val="0067025E"/>
    <w:rsid w:val="00670693"/>
    <w:rsid w:val="00672C68"/>
    <w:rsid w:val="00677087"/>
    <w:rsid w:val="0067723C"/>
    <w:rsid w:val="0068237E"/>
    <w:rsid w:val="00683234"/>
    <w:rsid w:val="00686ED6"/>
    <w:rsid w:val="00696A9B"/>
    <w:rsid w:val="006A1371"/>
    <w:rsid w:val="006B2C51"/>
    <w:rsid w:val="006C367F"/>
    <w:rsid w:val="006C480A"/>
    <w:rsid w:val="006D09DF"/>
    <w:rsid w:val="006D4330"/>
    <w:rsid w:val="006D4564"/>
    <w:rsid w:val="006D6833"/>
    <w:rsid w:val="006D6865"/>
    <w:rsid w:val="006E23D9"/>
    <w:rsid w:val="006E3029"/>
    <w:rsid w:val="006E4174"/>
    <w:rsid w:val="006F0844"/>
    <w:rsid w:val="006F12D8"/>
    <w:rsid w:val="006F2DBD"/>
    <w:rsid w:val="006F3B3C"/>
    <w:rsid w:val="006F55B7"/>
    <w:rsid w:val="006F6138"/>
    <w:rsid w:val="006F6489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4AF4"/>
    <w:rsid w:val="007360B6"/>
    <w:rsid w:val="00740AF9"/>
    <w:rsid w:val="007413E3"/>
    <w:rsid w:val="007421D9"/>
    <w:rsid w:val="00746971"/>
    <w:rsid w:val="007507FF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71C7D"/>
    <w:rsid w:val="007730C6"/>
    <w:rsid w:val="00774639"/>
    <w:rsid w:val="0078023A"/>
    <w:rsid w:val="00786FBB"/>
    <w:rsid w:val="00787D9B"/>
    <w:rsid w:val="00794D06"/>
    <w:rsid w:val="007A09D1"/>
    <w:rsid w:val="007A2278"/>
    <w:rsid w:val="007A3BDD"/>
    <w:rsid w:val="007A48D8"/>
    <w:rsid w:val="007B1D41"/>
    <w:rsid w:val="007B2FA5"/>
    <w:rsid w:val="007B5B5E"/>
    <w:rsid w:val="007B7AB6"/>
    <w:rsid w:val="007C1855"/>
    <w:rsid w:val="007C3EC6"/>
    <w:rsid w:val="007C5BB1"/>
    <w:rsid w:val="007D3110"/>
    <w:rsid w:val="007D5577"/>
    <w:rsid w:val="007D57F5"/>
    <w:rsid w:val="007E0767"/>
    <w:rsid w:val="007E409C"/>
    <w:rsid w:val="007E4B28"/>
    <w:rsid w:val="007E5CC7"/>
    <w:rsid w:val="007E6F41"/>
    <w:rsid w:val="007F173A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100A"/>
    <w:rsid w:val="00842E99"/>
    <w:rsid w:val="00847728"/>
    <w:rsid w:val="00850FBF"/>
    <w:rsid w:val="00852E90"/>
    <w:rsid w:val="008545E2"/>
    <w:rsid w:val="008547FD"/>
    <w:rsid w:val="00855B33"/>
    <w:rsid w:val="00855C53"/>
    <w:rsid w:val="00860E18"/>
    <w:rsid w:val="00864B09"/>
    <w:rsid w:val="00872FDC"/>
    <w:rsid w:val="008734DA"/>
    <w:rsid w:val="00876BDC"/>
    <w:rsid w:val="008776E8"/>
    <w:rsid w:val="00880E5E"/>
    <w:rsid w:val="008818E7"/>
    <w:rsid w:val="00884C39"/>
    <w:rsid w:val="00887E7D"/>
    <w:rsid w:val="0089722C"/>
    <w:rsid w:val="008A0BCB"/>
    <w:rsid w:val="008A3968"/>
    <w:rsid w:val="008A3C02"/>
    <w:rsid w:val="008A5685"/>
    <w:rsid w:val="008A7A05"/>
    <w:rsid w:val="008A7FE1"/>
    <w:rsid w:val="008B3EDB"/>
    <w:rsid w:val="008B4E79"/>
    <w:rsid w:val="008C315B"/>
    <w:rsid w:val="008C390A"/>
    <w:rsid w:val="008C7B9B"/>
    <w:rsid w:val="008D20BC"/>
    <w:rsid w:val="008D25BD"/>
    <w:rsid w:val="008E2143"/>
    <w:rsid w:val="008E78A9"/>
    <w:rsid w:val="008F0637"/>
    <w:rsid w:val="008F0A1B"/>
    <w:rsid w:val="008F4E38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15C5"/>
    <w:rsid w:val="00941BEB"/>
    <w:rsid w:val="009532A5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764C6"/>
    <w:rsid w:val="00977070"/>
    <w:rsid w:val="00977497"/>
    <w:rsid w:val="00983B81"/>
    <w:rsid w:val="00991E91"/>
    <w:rsid w:val="00992B53"/>
    <w:rsid w:val="00995728"/>
    <w:rsid w:val="009A45C8"/>
    <w:rsid w:val="009A544C"/>
    <w:rsid w:val="009A716E"/>
    <w:rsid w:val="009A74CB"/>
    <w:rsid w:val="009B11D3"/>
    <w:rsid w:val="009B531C"/>
    <w:rsid w:val="009C2E7B"/>
    <w:rsid w:val="009C3DF2"/>
    <w:rsid w:val="009C443D"/>
    <w:rsid w:val="009D123B"/>
    <w:rsid w:val="009D2AC6"/>
    <w:rsid w:val="009D4832"/>
    <w:rsid w:val="009D54C4"/>
    <w:rsid w:val="009D6A79"/>
    <w:rsid w:val="009E2DC5"/>
    <w:rsid w:val="009E6941"/>
    <w:rsid w:val="009F0E1B"/>
    <w:rsid w:val="009F32A3"/>
    <w:rsid w:val="009F53CA"/>
    <w:rsid w:val="009F6047"/>
    <w:rsid w:val="00A13394"/>
    <w:rsid w:val="00A13DA1"/>
    <w:rsid w:val="00A224C3"/>
    <w:rsid w:val="00A233B7"/>
    <w:rsid w:val="00A2439D"/>
    <w:rsid w:val="00A25457"/>
    <w:rsid w:val="00A27D8E"/>
    <w:rsid w:val="00A30006"/>
    <w:rsid w:val="00A31BAC"/>
    <w:rsid w:val="00A3244E"/>
    <w:rsid w:val="00A33C81"/>
    <w:rsid w:val="00A35082"/>
    <w:rsid w:val="00A4018A"/>
    <w:rsid w:val="00A41F42"/>
    <w:rsid w:val="00A422B6"/>
    <w:rsid w:val="00A423EE"/>
    <w:rsid w:val="00A44658"/>
    <w:rsid w:val="00A45C83"/>
    <w:rsid w:val="00A45F76"/>
    <w:rsid w:val="00A4630E"/>
    <w:rsid w:val="00A613C2"/>
    <w:rsid w:val="00A6772F"/>
    <w:rsid w:val="00A7450F"/>
    <w:rsid w:val="00A74A0F"/>
    <w:rsid w:val="00A74E86"/>
    <w:rsid w:val="00A763FD"/>
    <w:rsid w:val="00A80D1F"/>
    <w:rsid w:val="00A86C6A"/>
    <w:rsid w:val="00A90AC3"/>
    <w:rsid w:val="00A92330"/>
    <w:rsid w:val="00A93084"/>
    <w:rsid w:val="00AA65D1"/>
    <w:rsid w:val="00AB0E5A"/>
    <w:rsid w:val="00AB1A92"/>
    <w:rsid w:val="00AB1F96"/>
    <w:rsid w:val="00AB3E4A"/>
    <w:rsid w:val="00AB507A"/>
    <w:rsid w:val="00AB5557"/>
    <w:rsid w:val="00AB5A96"/>
    <w:rsid w:val="00AC1F37"/>
    <w:rsid w:val="00AD065D"/>
    <w:rsid w:val="00AE0722"/>
    <w:rsid w:val="00AE0C18"/>
    <w:rsid w:val="00AE4369"/>
    <w:rsid w:val="00AF16AC"/>
    <w:rsid w:val="00AF1D74"/>
    <w:rsid w:val="00B01A33"/>
    <w:rsid w:val="00B02717"/>
    <w:rsid w:val="00B02730"/>
    <w:rsid w:val="00B051B8"/>
    <w:rsid w:val="00B07BD0"/>
    <w:rsid w:val="00B104E6"/>
    <w:rsid w:val="00B10530"/>
    <w:rsid w:val="00B13F2B"/>
    <w:rsid w:val="00B15CCD"/>
    <w:rsid w:val="00B17BA0"/>
    <w:rsid w:val="00B17D64"/>
    <w:rsid w:val="00B257C2"/>
    <w:rsid w:val="00B25F39"/>
    <w:rsid w:val="00B2733D"/>
    <w:rsid w:val="00B27787"/>
    <w:rsid w:val="00B30CA7"/>
    <w:rsid w:val="00B32230"/>
    <w:rsid w:val="00B33B75"/>
    <w:rsid w:val="00B43A75"/>
    <w:rsid w:val="00B46D17"/>
    <w:rsid w:val="00B500BC"/>
    <w:rsid w:val="00B51337"/>
    <w:rsid w:val="00B545A8"/>
    <w:rsid w:val="00B605F8"/>
    <w:rsid w:val="00B65E8C"/>
    <w:rsid w:val="00B66BF3"/>
    <w:rsid w:val="00B72818"/>
    <w:rsid w:val="00B74163"/>
    <w:rsid w:val="00B752DB"/>
    <w:rsid w:val="00B80AF4"/>
    <w:rsid w:val="00B85A8F"/>
    <w:rsid w:val="00B92911"/>
    <w:rsid w:val="00BA01B6"/>
    <w:rsid w:val="00BA3F4A"/>
    <w:rsid w:val="00BA5818"/>
    <w:rsid w:val="00BA73F0"/>
    <w:rsid w:val="00BB2E36"/>
    <w:rsid w:val="00BB4A53"/>
    <w:rsid w:val="00BB5D94"/>
    <w:rsid w:val="00BB729E"/>
    <w:rsid w:val="00BC1664"/>
    <w:rsid w:val="00BC1D03"/>
    <w:rsid w:val="00BD157D"/>
    <w:rsid w:val="00BD2A20"/>
    <w:rsid w:val="00BE47C7"/>
    <w:rsid w:val="00BE6003"/>
    <w:rsid w:val="00BE6616"/>
    <w:rsid w:val="00BF6548"/>
    <w:rsid w:val="00BF7511"/>
    <w:rsid w:val="00C06947"/>
    <w:rsid w:val="00C12568"/>
    <w:rsid w:val="00C13338"/>
    <w:rsid w:val="00C13C1C"/>
    <w:rsid w:val="00C14EAD"/>
    <w:rsid w:val="00C14FCF"/>
    <w:rsid w:val="00C15868"/>
    <w:rsid w:val="00C16CCF"/>
    <w:rsid w:val="00C21623"/>
    <w:rsid w:val="00C23E7A"/>
    <w:rsid w:val="00C27480"/>
    <w:rsid w:val="00C27CBF"/>
    <w:rsid w:val="00C3157D"/>
    <w:rsid w:val="00C40439"/>
    <w:rsid w:val="00C40DB0"/>
    <w:rsid w:val="00C4224D"/>
    <w:rsid w:val="00C42E21"/>
    <w:rsid w:val="00C44787"/>
    <w:rsid w:val="00C448BF"/>
    <w:rsid w:val="00C466A2"/>
    <w:rsid w:val="00C50469"/>
    <w:rsid w:val="00C5081E"/>
    <w:rsid w:val="00C50C8F"/>
    <w:rsid w:val="00C5108D"/>
    <w:rsid w:val="00C530B5"/>
    <w:rsid w:val="00C57217"/>
    <w:rsid w:val="00C57349"/>
    <w:rsid w:val="00C639C2"/>
    <w:rsid w:val="00C6496A"/>
    <w:rsid w:val="00C65FF5"/>
    <w:rsid w:val="00C66A53"/>
    <w:rsid w:val="00C67A20"/>
    <w:rsid w:val="00C72038"/>
    <w:rsid w:val="00C7288F"/>
    <w:rsid w:val="00C77643"/>
    <w:rsid w:val="00C81970"/>
    <w:rsid w:val="00C853BB"/>
    <w:rsid w:val="00C85F4C"/>
    <w:rsid w:val="00C86823"/>
    <w:rsid w:val="00C93C82"/>
    <w:rsid w:val="00C959D2"/>
    <w:rsid w:val="00CA2F34"/>
    <w:rsid w:val="00CA6505"/>
    <w:rsid w:val="00CB0D59"/>
    <w:rsid w:val="00CB0FDF"/>
    <w:rsid w:val="00CB1CA8"/>
    <w:rsid w:val="00CB7DE8"/>
    <w:rsid w:val="00CC5E23"/>
    <w:rsid w:val="00CD18E2"/>
    <w:rsid w:val="00CD49BC"/>
    <w:rsid w:val="00CD5827"/>
    <w:rsid w:val="00CD7B42"/>
    <w:rsid w:val="00CE1D6F"/>
    <w:rsid w:val="00CE4980"/>
    <w:rsid w:val="00CE4C89"/>
    <w:rsid w:val="00CE64BB"/>
    <w:rsid w:val="00CE7CFB"/>
    <w:rsid w:val="00CE7E67"/>
    <w:rsid w:val="00CF0B2E"/>
    <w:rsid w:val="00CF381A"/>
    <w:rsid w:val="00D01AE9"/>
    <w:rsid w:val="00D02A66"/>
    <w:rsid w:val="00D02F0A"/>
    <w:rsid w:val="00D049D6"/>
    <w:rsid w:val="00D06601"/>
    <w:rsid w:val="00D14772"/>
    <w:rsid w:val="00D17BA4"/>
    <w:rsid w:val="00D210C7"/>
    <w:rsid w:val="00D22C1F"/>
    <w:rsid w:val="00D24570"/>
    <w:rsid w:val="00D25D9C"/>
    <w:rsid w:val="00D2657A"/>
    <w:rsid w:val="00D30543"/>
    <w:rsid w:val="00D334F0"/>
    <w:rsid w:val="00D35C61"/>
    <w:rsid w:val="00D35F3B"/>
    <w:rsid w:val="00D45589"/>
    <w:rsid w:val="00D500C1"/>
    <w:rsid w:val="00D52142"/>
    <w:rsid w:val="00D52721"/>
    <w:rsid w:val="00D52F1C"/>
    <w:rsid w:val="00D55394"/>
    <w:rsid w:val="00D61EAE"/>
    <w:rsid w:val="00D642D9"/>
    <w:rsid w:val="00D659E2"/>
    <w:rsid w:val="00D676E7"/>
    <w:rsid w:val="00D70EF1"/>
    <w:rsid w:val="00D71960"/>
    <w:rsid w:val="00D8019D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A6549"/>
    <w:rsid w:val="00DB41D7"/>
    <w:rsid w:val="00DB5463"/>
    <w:rsid w:val="00DB62C5"/>
    <w:rsid w:val="00DB6D8D"/>
    <w:rsid w:val="00DB7BF0"/>
    <w:rsid w:val="00DC2313"/>
    <w:rsid w:val="00DC2D12"/>
    <w:rsid w:val="00DC39AE"/>
    <w:rsid w:val="00DC56EB"/>
    <w:rsid w:val="00DD165D"/>
    <w:rsid w:val="00DD25FA"/>
    <w:rsid w:val="00DD6443"/>
    <w:rsid w:val="00DD770D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307A"/>
    <w:rsid w:val="00E064F1"/>
    <w:rsid w:val="00E106E1"/>
    <w:rsid w:val="00E112C6"/>
    <w:rsid w:val="00E160EF"/>
    <w:rsid w:val="00E17725"/>
    <w:rsid w:val="00E208DD"/>
    <w:rsid w:val="00E20F6F"/>
    <w:rsid w:val="00E231A8"/>
    <w:rsid w:val="00E2550D"/>
    <w:rsid w:val="00E25BA5"/>
    <w:rsid w:val="00E34EC7"/>
    <w:rsid w:val="00E409DE"/>
    <w:rsid w:val="00E4363F"/>
    <w:rsid w:val="00E439A5"/>
    <w:rsid w:val="00E44623"/>
    <w:rsid w:val="00E45973"/>
    <w:rsid w:val="00E45A5F"/>
    <w:rsid w:val="00E46832"/>
    <w:rsid w:val="00E5027C"/>
    <w:rsid w:val="00E52551"/>
    <w:rsid w:val="00E528E5"/>
    <w:rsid w:val="00E546A2"/>
    <w:rsid w:val="00E56A5F"/>
    <w:rsid w:val="00E67CCC"/>
    <w:rsid w:val="00E73947"/>
    <w:rsid w:val="00E74750"/>
    <w:rsid w:val="00E776BE"/>
    <w:rsid w:val="00E77BCC"/>
    <w:rsid w:val="00E80B9B"/>
    <w:rsid w:val="00E95672"/>
    <w:rsid w:val="00E97A87"/>
    <w:rsid w:val="00E97B72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2C51"/>
    <w:rsid w:val="00EF4A1D"/>
    <w:rsid w:val="00EF4DD3"/>
    <w:rsid w:val="00EF5FA0"/>
    <w:rsid w:val="00F0095B"/>
    <w:rsid w:val="00F020A3"/>
    <w:rsid w:val="00F05BF8"/>
    <w:rsid w:val="00F066D4"/>
    <w:rsid w:val="00F12D80"/>
    <w:rsid w:val="00F140AF"/>
    <w:rsid w:val="00F14751"/>
    <w:rsid w:val="00F152EC"/>
    <w:rsid w:val="00F15ECE"/>
    <w:rsid w:val="00F16A9C"/>
    <w:rsid w:val="00F17BD8"/>
    <w:rsid w:val="00F21CE4"/>
    <w:rsid w:val="00F22D70"/>
    <w:rsid w:val="00F247EF"/>
    <w:rsid w:val="00F30921"/>
    <w:rsid w:val="00F32D97"/>
    <w:rsid w:val="00F36148"/>
    <w:rsid w:val="00F3658A"/>
    <w:rsid w:val="00F3749A"/>
    <w:rsid w:val="00F42CFD"/>
    <w:rsid w:val="00F44AA3"/>
    <w:rsid w:val="00F45CF9"/>
    <w:rsid w:val="00F47598"/>
    <w:rsid w:val="00F51E64"/>
    <w:rsid w:val="00F5249F"/>
    <w:rsid w:val="00F5386C"/>
    <w:rsid w:val="00F54005"/>
    <w:rsid w:val="00F567A1"/>
    <w:rsid w:val="00F66749"/>
    <w:rsid w:val="00F72112"/>
    <w:rsid w:val="00F73B2E"/>
    <w:rsid w:val="00F7660C"/>
    <w:rsid w:val="00F87BAD"/>
    <w:rsid w:val="00F90BAB"/>
    <w:rsid w:val="00F93602"/>
    <w:rsid w:val="00F93D3D"/>
    <w:rsid w:val="00F94A4B"/>
    <w:rsid w:val="00F969D3"/>
    <w:rsid w:val="00FA3348"/>
    <w:rsid w:val="00FA4C79"/>
    <w:rsid w:val="00FA7B7B"/>
    <w:rsid w:val="00FB1BE2"/>
    <w:rsid w:val="00FB29DD"/>
    <w:rsid w:val="00FB596A"/>
    <w:rsid w:val="00FB5A92"/>
    <w:rsid w:val="00FB6D44"/>
    <w:rsid w:val="00FB6D50"/>
    <w:rsid w:val="00FC34CE"/>
    <w:rsid w:val="00FC3AF9"/>
    <w:rsid w:val="00FC7160"/>
    <w:rsid w:val="00FD64F0"/>
    <w:rsid w:val="00FE3FC8"/>
    <w:rsid w:val="00FE4068"/>
    <w:rsid w:val="00FF004E"/>
    <w:rsid w:val="00FF1CCB"/>
    <w:rsid w:val="00FF5081"/>
    <w:rsid w:val="00FF594F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5:docId w15:val="{CB0F06FA-622D-450A-81CF-0902F046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D34CA"/>
    <w:pPr>
      <w:spacing w:before="120" w:line="360" w:lineRule="auto"/>
      <w:jc w:val="both"/>
    </w:pPr>
    <w:rPr>
      <w:rFonts w:ascii="PT Serif" w:hAnsi="PT Serif"/>
      <w:sz w:val="24"/>
    </w:rPr>
  </w:style>
  <w:style w:type="paragraph" w:styleId="12">
    <w:name w:val="heading 1"/>
    <w:basedOn w:val="a0"/>
    <w:next w:val="20"/>
    <w:link w:val="13"/>
    <w:uiPriority w:val="9"/>
    <w:qFormat/>
    <w:rsid w:val="00A224C3"/>
    <w:pPr>
      <w:keepNext/>
      <w:pageBreakBefore/>
      <w:numPr>
        <w:numId w:val="1"/>
      </w:numPr>
      <w:tabs>
        <w:tab w:val="left" w:pos="284"/>
      </w:tabs>
      <w:suppressAutoHyphens/>
      <w:spacing w:before="0" w:after="360"/>
      <w:ind w:left="0" w:firstLine="709"/>
      <w:outlineLvl w:val="0"/>
    </w:pPr>
    <w:rPr>
      <w:b/>
      <w:lang w:eastAsia="x-none"/>
    </w:rPr>
  </w:style>
  <w:style w:type="paragraph" w:styleId="20">
    <w:name w:val="heading 2"/>
    <w:basedOn w:val="a0"/>
    <w:next w:val="a1"/>
    <w:link w:val="21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0"/>
    <w:next w:val="a1"/>
    <w:uiPriority w:val="9"/>
    <w:qFormat/>
    <w:rsid w:val="00DC39AE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2">
    <w:name w:val="toc 2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Заголовок 1 Знак"/>
    <w:link w:val="12"/>
    <w:uiPriority w:val="9"/>
    <w:rsid w:val="00A224C3"/>
    <w:rPr>
      <w:b/>
      <w:sz w:val="26"/>
      <w:lang w:eastAsia="x-none"/>
    </w:rPr>
  </w:style>
  <w:style w:type="character" w:customStyle="1" w:styleId="21">
    <w:name w:val="Заголовок 2 Знак"/>
    <w:link w:val="20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23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uiPriority w:val="10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Заголовок Знак"/>
    <w:link w:val="ac"/>
    <w:uiPriority w:val="10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2262F8"/>
    <w:pPr>
      <w:numPr>
        <w:numId w:val="0"/>
      </w:numPr>
      <w:jc w:val="center"/>
    </w:pPr>
    <w:rPr>
      <w:b w:val="0"/>
    </w:rPr>
  </w:style>
  <w:style w:type="character" w:customStyle="1" w:styleId="UnnumberedHeading10">
    <w:name w:val="UnnumberedHeading1 Знак"/>
    <w:basedOn w:val="13"/>
    <w:link w:val="UnnumberedHeading1"/>
    <w:rsid w:val="002262F8"/>
    <w:rPr>
      <w:rFonts w:ascii="PT Serif" w:hAnsi="PT Serif"/>
      <w:b w:val="0"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">
    <w:name w:val="List Number 2"/>
    <w:basedOn w:val="a0"/>
    <w:uiPriority w:val="99"/>
    <w:unhideWhenUsed/>
    <w:rsid w:val="00146574"/>
    <w:pPr>
      <w:numPr>
        <w:numId w:val="3"/>
      </w:numPr>
      <w:ind w:left="1985" w:hanging="567"/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1F5996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1F5996"/>
    <w:pPr>
      <w:spacing w:after="0"/>
      <w:jc w:val="center"/>
    </w:pPr>
    <w:rPr>
      <w:sz w:val="24"/>
    </w:r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/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/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3D34CA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2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/>
      <w:color w:val="365F91" w:themeColor="accent1" w:themeShade="BF"/>
      <w:sz w:val="28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0"/>
    <w:qFormat/>
    <w:rsid w:val="006D09DF"/>
    <w:pPr>
      <w:numPr>
        <w:ilvl w:val="0"/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1F5996"/>
    <w:rPr>
      <w:sz w:val="24"/>
    </w:rPr>
    <w:tblPr/>
  </w:style>
  <w:style w:type="table" w:customStyle="1" w:styleId="TableStyleContributors">
    <w:name w:val="TableStyleContributors"/>
    <w:basedOn w:val="a3"/>
    <w:uiPriority w:val="99"/>
    <w:rsid w:val="0084100A"/>
    <w:rPr>
      <w:sz w:val="24"/>
    </w:rPr>
    <w:tblPr>
      <w:tblStyleRowBandSize w:val="1"/>
    </w:tblPr>
    <w:tcPr>
      <w:tcMar>
        <w:top w:w="57" w:type="dxa"/>
        <w:bottom w:w="170" w:type="dxa"/>
      </w:tcMar>
      <w:vAlign w:val="bottom"/>
    </w:tcPr>
  </w:style>
  <w:style w:type="table" w:customStyle="1" w:styleId="410">
    <w:name w:val="Таблица простая 41"/>
    <w:basedOn w:val="a3"/>
    <w:uiPriority w:val="44"/>
    <w:rsid w:val="001F59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  <w:style w:type="table" w:customStyle="1" w:styleId="16">
    <w:name w:val="Сетка таблицы1"/>
    <w:basedOn w:val="a3"/>
    <w:next w:val="ab"/>
    <w:uiPriority w:val="39"/>
    <w:rsid w:val="009F32A3"/>
    <w:rPr>
      <w:rFonts w:ascii="Calibri" w:eastAsia="Calibri" w:hAnsi="Calibr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AA402E-5DA8-408A-B1FD-0C997E08F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0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874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dpavlov</dc:creator>
  <cp:keywords/>
  <dc:description/>
  <cp:lastModifiedBy>Петр Махнев</cp:lastModifiedBy>
  <cp:revision>3</cp:revision>
  <cp:lastPrinted>2018-01-25T10:32:00Z</cp:lastPrinted>
  <dcterms:created xsi:type="dcterms:W3CDTF">2019-09-23T15:58:00Z</dcterms:created>
  <dcterms:modified xsi:type="dcterms:W3CDTF">2019-09-23T15:58:00Z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