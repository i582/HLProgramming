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6"/>
        <w:tblW w:w="95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97"/>
        <w:gridCol w:w="8302"/>
      </w:tblGrid>
      <w:tr w:rsidR="009F32A3" w:rsidRPr="001D5CA3" w:rsidTr="00A95CB2">
        <w:trPr>
          <w:trHeight w:val="1289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A3" w:rsidRPr="001D5CA3" w:rsidRDefault="009F32A3" w:rsidP="00A95CB2">
            <w:pPr>
              <w:spacing w:before="0" w:line="0" w:lineRule="atLeast"/>
              <w:ind w:left="1820"/>
              <w:jc w:val="center"/>
              <w:rPr>
                <w:rFonts w:ascii="Times New Roman" w:hAnsi="Times New Roman"/>
                <w:sz w:val="20"/>
              </w:rPr>
            </w:pPr>
            <w:r w:rsidRPr="001D5CA3">
              <w:rPr>
                <w:rFonts w:ascii="Times New Roman" w:hAnsi="Times New Roman"/>
                <w:noProof/>
                <w:sz w:val="28"/>
              </w:rPr>
              <w:drawing>
                <wp:anchor distT="0" distB="0" distL="114300" distR="114300" simplePos="0" relativeHeight="251659264" behindDoc="0" locked="0" layoutInCell="1" allowOverlap="1" wp14:anchorId="40AD9DEE" wp14:editId="5F909AC9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830" cy="908050"/>
                  <wp:effectExtent l="0" t="0" r="0" b="6350"/>
                  <wp:wrapNone/>
                  <wp:docPr id="8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908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МИНОБРНАУКИ РОССИИ</w:t>
            </w:r>
          </w:p>
          <w:p w:rsidR="009F32A3" w:rsidRPr="001D5CA3" w:rsidRDefault="009F32A3" w:rsidP="00A95CB2">
            <w:pPr>
              <w:spacing w:before="0" w:line="20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федеральное государственное бюджетное образовательное учреждение</w:t>
            </w:r>
          </w:p>
          <w:p w:rsidR="009F32A3" w:rsidRPr="001D5CA3" w:rsidRDefault="009F32A3" w:rsidP="00A95CB2">
            <w:pPr>
              <w:spacing w:before="0" w:line="1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высшего образования</w:t>
            </w:r>
          </w:p>
          <w:p w:rsidR="009F32A3" w:rsidRPr="001D5CA3" w:rsidRDefault="009F32A3" w:rsidP="00A95CB2">
            <w:pPr>
              <w:spacing w:before="0" w:line="4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«Балтийский государственный технический университет «ВОЕНМЕХ» им. Д.Ф. Устинова»</w:t>
            </w: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(БГТУ «ВОЕНМЕХ» им. Д.Ф. Устинова»)</w:t>
            </w:r>
          </w:p>
        </w:tc>
      </w:tr>
      <w:tr w:rsidR="009F32A3" w:rsidRPr="001D5CA3" w:rsidTr="00A95CB2">
        <w:trPr>
          <w:trHeight w:val="370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2A3" w:rsidRPr="001D5CA3" w:rsidRDefault="009F32A3" w:rsidP="00A95CB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</w:rPr>
            </w:pPr>
            <w:r w:rsidRPr="001D5CA3">
              <w:rPr>
                <w:rFonts w:ascii="Times New Roman" w:hAnsi="Times New Roman"/>
              </w:rPr>
              <w:t>БГТУ.СМК-Ф-4.2-К5-01</w:t>
            </w:r>
          </w:p>
        </w:tc>
      </w:tr>
    </w:tbl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  <w:sz w:val="32"/>
        </w:rPr>
      </w:pPr>
      <w:r w:rsidRPr="001D5CA3">
        <w:rPr>
          <w:rFonts w:ascii="Times New Roman" w:hAnsi="Times New Roman"/>
        </w:rPr>
        <w:t xml:space="preserve">Факультет                  И             </w:t>
      </w:r>
      <w:r w:rsidRPr="001D5CA3">
        <w:rPr>
          <w:rFonts w:ascii="Times New Roman" w:eastAsia="Calibri" w:hAnsi="Times New Roman"/>
          <w:color w:val="000000"/>
          <w:szCs w:val="21"/>
          <w:lang w:eastAsia="en-US"/>
        </w:rPr>
        <w:t>Информационные и управляющие системы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8EFD5E" wp14:editId="0D9ACBA7">
                <wp:simplePos x="0" y="0"/>
                <wp:positionH relativeFrom="column">
                  <wp:posOffset>1942465</wp:posOffset>
                </wp:positionH>
                <wp:positionV relativeFrom="paragraph">
                  <wp:posOffset>6985</wp:posOffset>
                </wp:positionV>
                <wp:extent cx="4077970" cy="19050"/>
                <wp:effectExtent l="0" t="0" r="3683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7970" cy="190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29CF6" id="Прямая соединительная линия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95pt,.55pt" to="474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838A9B" wp14:editId="7F6913FA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44FD1" id="Прямая соединительная линия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9F32A3" w:rsidRPr="001D5CA3" w:rsidRDefault="009F32A3" w:rsidP="009F32A3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9F32A3" w:rsidRPr="001D5CA3" w:rsidRDefault="009F32A3" w:rsidP="009F32A3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 xml:space="preserve">Кафедра                     И5           </w:t>
      </w:r>
      <w:r w:rsidRPr="001D5CA3">
        <w:rPr>
          <w:rFonts w:ascii="Times New Roman" w:eastAsia="Calibri" w:hAnsi="Times New Roman"/>
          <w:szCs w:val="24"/>
          <w:lang w:eastAsia="en-US"/>
        </w:rPr>
        <w:t>Информационные системы и программные технологии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305C72" wp14:editId="435780B8">
                <wp:simplePos x="0" y="0"/>
                <wp:positionH relativeFrom="column">
                  <wp:posOffset>1963103</wp:posOffset>
                </wp:positionH>
                <wp:positionV relativeFrom="paragraph">
                  <wp:posOffset>10478</wp:posOffset>
                </wp:positionV>
                <wp:extent cx="4070350" cy="12389"/>
                <wp:effectExtent l="0" t="0" r="25400" b="260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12389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FA2D3" id="Прямая соединительная линия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6pt,.85pt" to="475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F1DDB3" wp14:editId="6FD2E11C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E1301" id="Прямая соединительная линия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9F32A3" w:rsidRPr="001D5CA3" w:rsidRDefault="009F32A3" w:rsidP="009F32A3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9F32A3" w:rsidRPr="001D5CA3" w:rsidRDefault="009F32A3" w:rsidP="009F32A3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>Дисциплина           Программирование на языке высокого уровня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812DB26" wp14:editId="566DEA8A">
                <wp:simplePos x="0" y="0"/>
                <wp:positionH relativeFrom="column">
                  <wp:posOffset>1220153</wp:posOffset>
                </wp:positionH>
                <wp:positionV relativeFrom="paragraph">
                  <wp:posOffset>12383</wp:posOffset>
                </wp:positionV>
                <wp:extent cx="4791075" cy="0"/>
                <wp:effectExtent l="0" t="0" r="28575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FA304" id="Прямая соединительная линия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1pt,1pt" to="473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" strokeweight=".16931mm"/>
            </w:pict>
          </mc:Fallback>
        </mc:AlternateContent>
      </w:r>
    </w:p>
    <w:p w:rsidR="009F32A3" w:rsidRPr="001D5CA3" w:rsidRDefault="009F32A3" w:rsidP="009F32A3">
      <w:pPr>
        <w:spacing w:before="0" w:line="200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07643D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4"/>
          <w:szCs w:val="22"/>
          <w:lang w:val="en-US" w:eastAsia="en-US"/>
        </w:rPr>
      </w:pPr>
      <w:r>
        <w:rPr>
          <w:rFonts w:ascii="Times New Roman" w:eastAsia="Calibri" w:hAnsi="Times New Roman"/>
          <w:sz w:val="44"/>
          <w:szCs w:val="22"/>
          <w:lang w:eastAsia="en-US"/>
        </w:rPr>
        <w:t>ПРАКТИЧЕСКАЯ РАБОТА №</w:t>
      </w:r>
      <w:r w:rsidR="00735890">
        <w:rPr>
          <w:rFonts w:ascii="Times New Roman" w:eastAsia="Calibri" w:hAnsi="Times New Roman"/>
          <w:sz w:val="44"/>
          <w:szCs w:val="22"/>
          <w:lang w:val="en-US" w:eastAsia="en-US"/>
        </w:rPr>
        <w:t>4</w:t>
      </w: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36"/>
          <w:szCs w:val="22"/>
          <w:lang w:eastAsia="en-US"/>
        </w:rPr>
      </w:pPr>
      <w:r w:rsidRPr="001D5CA3">
        <w:rPr>
          <w:rFonts w:ascii="Times New Roman" w:eastAsia="Calibri" w:hAnsi="Times New Roman"/>
          <w:sz w:val="36"/>
          <w:szCs w:val="22"/>
          <w:lang w:eastAsia="en-US"/>
        </w:rPr>
        <w:t>на тему</w:t>
      </w:r>
    </w:p>
    <w:tbl>
      <w:tblPr>
        <w:tblStyle w:val="16"/>
        <w:tblW w:w="0" w:type="auto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9F32A3" w:rsidRPr="001D5CA3" w:rsidTr="00A95CB2">
        <w:tc>
          <w:tcPr>
            <w:tcW w:w="10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A8645D" w:rsidRDefault="004778EE" w:rsidP="00A95CB2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</w:t>
            </w:r>
          </w:p>
        </w:tc>
      </w:tr>
      <w:tr w:rsidR="009F32A3" w:rsidRPr="001D5CA3" w:rsidTr="00A95CB2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1D5CA3" w:rsidRDefault="00735890" w:rsidP="004778EE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735890">
              <w:rPr>
                <w:rFonts w:ascii="Times New Roman" w:hAnsi="Times New Roman"/>
                <w:sz w:val="32"/>
              </w:rPr>
              <w:t>Приложение на WinApi 32</w:t>
            </w:r>
            <w:bookmarkStart w:id="0" w:name="_GoBack"/>
            <w:bookmarkEnd w:id="0"/>
          </w:p>
        </w:tc>
      </w:tr>
      <w:tr w:rsidR="009F32A3" w:rsidRPr="001D5CA3" w:rsidTr="00A95CB2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1D5CA3" w:rsidRDefault="004778EE" w:rsidP="00A95CB2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07643D">
              <w:rPr>
                <w:rFonts w:ascii="Times New Roman" w:hAnsi="Times New Roman"/>
                <w:sz w:val="32"/>
              </w:rPr>
              <w:t xml:space="preserve"> </w:t>
            </w:r>
          </w:p>
        </w:tc>
      </w:tr>
    </w:tbl>
    <w:p w:rsidR="009F32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tbl>
      <w:tblPr>
        <w:tblStyle w:val="16"/>
        <w:tblpPr w:leftFromText="180" w:rightFromText="180" w:vertAnchor="text" w:horzAnchor="margin" w:tblpXSpec="right" w:tblpY="242"/>
        <w:tblW w:w="52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9F32A3" w:rsidRPr="001D5CA3" w:rsidTr="00A95CB2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И-582</w:t>
            </w:r>
          </w:p>
        </w:tc>
      </w:tr>
      <w:tr w:rsidR="009F32A3" w:rsidRPr="001D5CA3" w:rsidTr="00A95CB2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Махнев П.С.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4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14"/>
              </w:rPr>
            </w:pPr>
          </w:p>
        </w:tc>
      </w:tr>
      <w:tr w:rsidR="009F32A3" w:rsidRPr="001D5CA3" w:rsidTr="00A95CB2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right"/>
              <w:rPr>
                <w:rFonts w:ascii="Times New Roman" w:hAnsi="Times New Roman"/>
                <w:b/>
                <w:sz w:val="28"/>
              </w:rPr>
            </w:pPr>
            <w:r w:rsidRPr="001D5CA3">
              <w:rPr>
                <w:rFonts w:ascii="Times New Roman" w:hAnsi="Times New Roman"/>
                <w:b/>
                <w:sz w:val="28"/>
              </w:rPr>
              <w:t>РУКОВОДИТЕЛЬ</w:t>
            </w:r>
          </w:p>
        </w:tc>
      </w:tr>
      <w:tr w:rsidR="009F32A3" w:rsidRPr="001D5CA3" w:rsidTr="00A95CB2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2"/>
              </w:rPr>
            </w:pPr>
          </w:p>
        </w:tc>
      </w:tr>
      <w:tr w:rsidR="009F32A3" w:rsidRPr="001D5CA3" w:rsidTr="00A95CB2">
        <w:tc>
          <w:tcPr>
            <w:tcW w:w="25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Спирин Д.О.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9F32A3" w:rsidRPr="001D5CA3" w:rsidTr="00A95CB2">
        <w:trPr>
          <w:trHeight w:val="169"/>
        </w:trPr>
        <w:tc>
          <w:tcPr>
            <w:tcW w:w="25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Подпись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18"/>
              </w:rPr>
            </w:pPr>
          </w:p>
        </w:tc>
      </w:tr>
      <w:tr w:rsidR="009F32A3" w:rsidRPr="001D5CA3" w:rsidTr="00A95CB2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9F32A3" w:rsidRPr="001D5CA3" w:rsidTr="00A95CB2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2019 г.</w:t>
            </w:r>
          </w:p>
        </w:tc>
      </w:tr>
    </w:tbl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САНКТ-ПЕТЕРБУРГ</w:t>
      </w:r>
    </w:p>
    <w:p w:rsidR="0089722C" w:rsidRPr="0007643D" w:rsidRDefault="009F32A3" w:rsidP="0007643D">
      <w:pPr>
        <w:spacing w:before="60" w:line="0" w:lineRule="atLeast"/>
        <w:ind w:right="221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2019 г.</w:t>
      </w:r>
    </w:p>
    <w:sectPr w:rsidR="0089722C" w:rsidRPr="0007643D" w:rsidSect="00B2733D">
      <w:footerReference w:type="default" r:id="rId9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103" w:rsidRDefault="00A31103">
      <w:r>
        <w:separator/>
      </w:r>
    </w:p>
    <w:p w:rsidR="00A31103" w:rsidRDefault="00A31103"/>
  </w:endnote>
  <w:endnote w:type="continuationSeparator" w:id="0">
    <w:p w:rsidR="00A31103" w:rsidRDefault="00A31103">
      <w:r>
        <w:continuationSeparator/>
      </w:r>
    </w:p>
    <w:p w:rsidR="00A31103" w:rsidRDefault="00A311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58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103" w:rsidRDefault="00A31103">
      <w:r>
        <w:separator/>
      </w:r>
    </w:p>
    <w:p w:rsidR="00A31103" w:rsidRDefault="00A31103"/>
  </w:footnote>
  <w:footnote w:type="continuationSeparator" w:id="0">
    <w:p w:rsidR="00A31103" w:rsidRDefault="00A31103">
      <w:r>
        <w:continuationSeparator/>
      </w:r>
    </w:p>
    <w:p w:rsidR="00A31103" w:rsidRDefault="00A311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7643D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37F87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05F3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09B4"/>
    <w:rsid w:val="00331195"/>
    <w:rsid w:val="00332EBA"/>
    <w:rsid w:val="00334200"/>
    <w:rsid w:val="00340A56"/>
    <w:rsid w:val="00340E69"/>
    <w:rsid w:val="00341F72"/>
    <w:rsid w:val="003421EC"/>
    <w:rsid w:val="0034552C"/>
    <w:rsid w:val="003471EB"/>
    <w:rsid w:val="003531DC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E3B55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778EE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B760F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15741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28FD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5890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5B5E"/>
    <w:rsid w:val="007B7AB6"/>
    <w:rsid w:val="007C1855"/>
    <w:rsid w:val="007C3EC6"/>
    <w:rsid w:val="007C5BB1"/>
    <w:rsid w:val="007D3110"/>
    <w:rsid w:val="007D5577"/>
    <w:rsid w:val="007D57F5"/>
    <w:rsid w:val="007E0767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D6CF8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184B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32A3"/>
    <w:rsid w:val="009F53CA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103"/>
    <w:rsid w:val="00A31BAC"/>
    <w:rsid w:val="00A3244E"/>
    <w:rsid w:val="00A33C81"/>
    <w:rsid w:val="00A35082"/>
    <w:rsid w:val="00A4018A"/>
    <w:rsid w:val="00A41F42"/>
    <w:rsid w:val="00A422B6"/>
    <w:rsid w:val="00A423EE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A65D1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51B8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2E36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066C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10C7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5463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09DE"/>
    <w:rsid w:val="00E4363F"/>
    <w:rsid w:val="00E439A5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17BD8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4200AD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table" w:customStyle="1" w:styleId="16">
    <w:name w:val="Сетка таблицы1"/>
    <w:basedOn w:val="a3"/>
    <w:next w:val="ab"/>
    <w:uiPriority w:val="39"/>
    <w:rsid w:val="009F32A3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86C5E-67D7-4CE2-956C-0B9B37217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871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3</cp:revision>
  <cp:lastPrinted>2018-01-25T10:32:00Z</cp:lastPrinted>
  <dcterms:created xsi:type="dcterms:W3CDTF">2019-12-20T11:19:00Z</dcterms:created>
  <dcterms:modified xsi:type="dcterms:W3CDTF">2019-12-20T11:19:00Z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